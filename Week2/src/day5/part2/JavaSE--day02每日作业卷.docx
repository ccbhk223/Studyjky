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pStyle w:val="2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34"/>
          <w:rFonts w:hint="eastAsia" w:ascii="宋体" w:hAnsi="宋体" w:eastAsia="宋体"/>
          <w:b w:val="0"/>
          <w:sz w:val="21"/>
          <w:szCs w:val="21"/>
        </w:rPr>
        <w:t>类名作为参数</w:t>
      </w:r>
      <w:r>
        <w:rPr>
          <w:rStyle w:val="34"/>
          <w:rFonts w:hint="eastAsia" w:ascii="宋体" w:hAnsi="宋体"/>
          <w:b w:val="0"/>
          <w:sz w:val="21"/>
          <w:szCs w:val="21"/>
          <w:lang w:val="en-US" w:eastAsia="zh-CN"/>
        </w:rPr>
        <w:t>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请使用代码描述:  18岁的景甜在使用iPhone手机玩游戏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定义手机类(Phone)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 品牌(brand)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 玩游戏(void playGame())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成员变量: 姓名(name),年龄(age)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成员方法: 使用手机玩游戏 (usePhone(Phone p))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提供空参和带参构造方法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定义Test类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创建手机对象,并把手机品牌赋值为iPhone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创建Person对象,并把名称赋值为景甜,年龄赋值为18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调用Person对象的,usePhone方法,传入手机对象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打印格式如下: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18岁的景甜在使用iPhone手机玩游戏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请用代码描述: 周杰伦正在演唱菊花台歌曲(使用匿名对象)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姓名(name)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行为: 唱歌(void sing(String song))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要求： 提供带参构造方法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使用带参构造创建Person对象,把name赋值为周杰伦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使用上面创建的匿名对象调用唱歌的方法;唱歌的方法输出格式为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 周杰伦正在演唱菊花台歌曲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匿名对象调用方法，匿名对象作为实际参数,类名的作为参数类型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古力娜扎正在看择天记小说(使用匿名对象)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定义书类(Book)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看书: readBook(Book book)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使用带参构造创建Person对象,name初始化为古力娜扎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使用该匿名对象,调用readBook(Book book) 方法，使用Book的带参构造创建Book对象,把名称初始化为择天记,把Book的匿名对象作为参数传入readBook(Book book)方法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输出格式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古力娜扎正在看择天记小说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匿名对象作为返回值,类名作为返回值类型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  <w:r>
        <w:rPr>
          <w:rFonts w:hint="eastAsia"/>
          <w:lang w:val="en-US" w:eastAsia="zh-CN"/>
        </w:rPr>
        <w:t>有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请用代码描述： 小王卖出一部价值6000的iPhone手机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定义手机类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品牌(brand),价格(price)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提供带参构造,setXxx与getXxx方法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定义人类(Person)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属性: 名称(name)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 xml:space="preserve">行为:  卖手机: Phone sellPhone() ,在方法内部使用匿名对象作为返回值 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要求: 提供带参构造,setXxx和getXxx方法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zh-CN" w:eastAsia="zh-CN"/>
        </w:rPr>
      </w:pPr>
      <w:r>
        <w:rPr>
          <w:rFonts w:hint="eastAsia"/>
          <w:lang w:val="en-US" w:eastAsia="zh-CN"/>
        </w:rPr>
        <w:t>使用带参构造创建Person对象 p,name初始化为小王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调用对象p的sellPhone()方法,赋值给Phone phone变量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在main方法输出: 小王卖出一部价值6000的iPhone手机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请用代码描述： 38岁的白百合有一部价值为8000元的iPhone的手机,她在使用者部手机给羽凡打电话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lang w:val="zh-CN"/>
        </w:rPr>
      </w:pPr>
      <w:r>
        <w:rPr>
          <w:rFonts w:hint="eastAsia"/>
          <w:lang w:val="en-US" w:eastAsia="zh-CN"/>
        </w:rPr>
        <w:t>1. 定义手机类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品牌 brand</w:t>
      </w:r>
    </w:p>
    <w:p>
      <w:pPr>
        <w:numPr>
          <w:ilvl w:val="2"/>
          <w:numId w:val="7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价格 price</w:t>
      </w:r>
    </w:p>
    <w:p>
      <w:pPr>
        <w:numPr>
          <w:ilvl w:val="1"/>
          <w:numId w:val="7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7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打电话  public void call(String name)</w:t>
      </w:r>
    </w:p>
    <w:p>
      <w:pPr>
        <w:numPr>
          <w:ilvl w:val="1"/>
          <w:numId w:val="7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姓名(name)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年龄(age)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手机(Phone)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打电话: public void callTo(Person p)  使用自己的手机给指定的人打电话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在方法内部调用手机的call(String name) 方法,给传入的人打电话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提供无参和带参构造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提供setXxx和getXxx方法</w:t>
      </w:r>
    </w:p>
    <w:p>
      <w:pPr>
        <w:numPr>
          <w:ilvl w:val="0"/>
          <w:numId w:val="7"/>
        </w:numPr>
        <w:ind w:left="0" w:leftChars="0" w:firstLine="0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7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使用带参构造创建手机对象 phone,品牌初始化为iPhone,价格初始化为8000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使用无参构造创建Person对象 yuFan,调用setName(String name)方法,把名称设置为羽凡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使用带参构造创建Person对象 baiBaiHe,名称初始化为白百合,年龄初始化为38,手机初始化,上面创建的phone对象</w:t>
      </w:r>
    </w:p>
    <w:p>
      <w:pPr>
        <w:numPr>
          <w:ilvl w:val="2"/>
          <w:numId w:val="7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baiBaiHe对象,调用call(Person p) 方法,传入yuFan对象</w:t>
      </w:r>
    </w:p>
    <w:p>
      <w:pPr>
        <w:numPr>
          <w:ilvl w:val="3"/>
          <w:numId w:val="7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输出格式:  38岁的白百合使用8000元的iPhone的手机给羽凡打电话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棕色的Tom猫会吃和抓老鼠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白色的Jerry狗会吃和看家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把猫和狗的共性抽取到动物类中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定义动物类(Animal)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ilvl w:val="2"/>
          <w:numId w:val="8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8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吃  eat()  </w:t>
      </w:r>
    </w:p>
    <w:p>
      <w:pPr>
        <w:numPr>
          <w:ilvl w:val="3"/>
          <w:numId w:val="8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白色的Tom动物在吃东西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定义猫类(Cat),继承Animal类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抓老鼠(catchMouse())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棕色的Tom猫在抓老鼠 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定义狗类(Dog),继承Animal类</w:t>
      </w:r>
    </w:p>
    <w:p>
      <w:pPr>
        <w:numPr>
          <w:ilvl w:val="1"/>
          <w:numId w:val="8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看家 (lookHome())</w:t>
      </w:r>
    </w:p>
    <w:p>
      <w:pPr>
        <w:numPr>
          <w:ilvl w:val="2"/>
          <w:numId w:val="8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在方法中的输出格式为: 白色的Jerry狗在看家 </w:t>
      </w:r>
    </w:p>
    <w:p>
      <w:pPr>
        <w:numPr>
          <w:ilvl w:val="0"/>
          <w:numId w:val="8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使用空参构造,创建Cat对象c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把c对象的成员name赋值为Tom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棕色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调用c对象成员方法eat方法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调用c对象的成员方法catchMouse()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使用空参构造,创建Dog对象 d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把d对象的成员name赋值为Jerry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把d对象的成员color赋值为 白色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调用d对象成员方法eat方法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调用d对象成员方法 lookHome方法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请用代码描述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四个轮子的白色的汽车可以跑和加油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两个轮子的红色电动自行车可以跑和充电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 把汽车和电动自行车的共性抽取到交通工具类中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定义交通工具类(Vehicle)</w:t>
      </w:r>
    </w:p>
    <w:p>
      <w:pPr>
        <w:numPr>
          <w:ilvl w:val="1"/>
          <w:numId w:val="10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</w:t>
      </w:r>
    </w:p>
    <w:p>
      <w:pPr>
        <w:numPr>
          <w:ilvl w:val="2"/>
          <w:numId w:val="10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轮子个数 wheel </w:t>
      </w:r>
    </w:p>
    <w:p>
      <w:pPr>
        <w:numPr>
          <w:ilvl w:val="2"/>
          <w:numId w:val="10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颜色 color</w:t>
      </w:r>
    </w:p>
    <w:p>
      <w:pPr>
        <w:numPr>
          <w:ilvl w:val="1"/>
          <w:numId w:val="10"/>
        </w:numPr>
        <w:ind w:left="84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成员方法</w:t>
      </w:r>
    </w:p>
    <w:p>
      <w:pPr>
        <w:numPr>
          <w:ilvl w:val="2"/>
          <w:numId w:val="10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 xml:space="preserve">跑  run()  </w:t>
      </w:r>
    </w:p>
    <w:p>
      <w:pPr>
        <w:numPr>
          <w:ilvl w:val="3"/>
          <w:numId w:val="10"/>
        </w:numPr>
        <w:ind w:left="168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打印格式:  4个轮子白色的车在跑</w:t>
      </w:r>
    </w:p>
    <w:p>
      <w:pPr>
        <w:numPr>
          <w:ilvl w:val="1"/>
          <w:numId w:val="10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要求:</w:t>
      </w:r>
    </w:p>
    <w:p>
      <w:pPr>
        <w:numPr>
          <w:ilvl w:val="2"/>
          <w:numId w:val="10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成员变量不带权限修饰符,方法是公共权限的.</w:t>
      </w:r>
    </w:p>
    <w:p>
      <w:pPr>
        <w:numPr>
          <w:ilvl w:val="0"/>
          <w:numId w:val="10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定义小汽车类(Car),继承Vehicle类</w:t>
      </w:r>
    </w:p>
    <w:p>
      <w:pPr>
        <w:numPr>
          <w:ilvl w:val="1"/>
          <w:numId w:val="10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加油 (addGasoline() ))</w:t>
      </w:r>
    </w:p>
    <w:p>
      <w:pPr>
        <w:numPr>
          <w:ilvl w:val="2"/>
          <w:numId w:val="10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4个轮子的白色小汽车在加油</w:t>
      </w:r>
    </w:p>
    <w:p>
      <w:pPr>
        <w:numPr>
          <w:ilvl w:val="0"/>
          <w:numId w:val="10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定义电动车类(ElectricBicycle),继承Vehicle类</w:t>
      </w:r>
    </w:p>
    <w:p>
      <w:pPr>
        <w:numPr>
          <w:ilvl w:val="1"/>
          <w:numId w:val="10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成员方法: 充电 (charge())</w:t>
      </w:r>
    </w:p>
    <w:p>
      <w:pPr>
        <w:numPr>
          <w:ilvl w:val="2"/>
          <w:numId w:val="10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在方法中的输出格式为: 2个轮子的黑色电动自行车在充电</w:t>
      </w:r>
    </w:p>
    <w:p>
      <w:pPr>
        <w:numPr>
          <w:ilvl w:val="0"/>
          <w:numId w:val="10"/>
        </w:numPr>
        <w:ind w:left="425" w:leftChars="0" w:hanging="425" w:firstLineChars="0"/>
        <w:rPr>
          <w:lang w:val="zh-CN"/>
        </w:rPr>
      </w:pPr>
      <w:r>
        <w:rPr>
          <w:rFonts w:hint="eastAsia"/>
          <w:lang w:val="en-US" w:eastAsia="zh-CN"/>
        </w:rPr>
        <w:t>定义测试类Test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提供main方法</w:t>
      </w:r>
    </w:p>
    <w:p>
      <w:pPr>
        <w:numPr>
          <w:ilvl w:val="1"/>
          <w:numId w:val="9"/>
        </w:numPr>
        <w:ind w:left="84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在main方法中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使用空参构造,创建Car 对象c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把c对象的成员wheel 赋值为 4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把c对象的成员color赋值为 白色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调用c对象成员方法run方法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调用c对象的成员方法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4"/>
          <w:highlight w:val="white"/>
        </w:rPr>
        <w:t>addGasoline</w:t>
      </w:r>
      <w:r>
        <w:rPr>
          <w:rFonts w:hint="eastAsia"/>
          <w:lang w:val="en-US" w:eastAsia="zh-CN"/>
        </w:rPr>
        <w:t>()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使用空参构造,创建ElectricBicycle对象 eb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把eb对象的成员wheel 赋值为2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把ed对象的成员color赋值为 黑色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调用ed对象成员方法run方法</w:t>
      </w:r>
    </w:p>
    <w:p>
      <w:pPr>
        <w:numPr>
          <w:ilvl w:val="2"/>
          <w:numId w:val="9"/>
        </w:numPr>
        <w:ind w:left="1260" w:leftChars="0" w:hanging="420" w:firstLineChars="0"/>
        <w:rPr>
          <w:lang w:val="zh-CN"/>
        </w:rPr>
      </w:pPr>
      <w:r>
        <w:rPr>
          <w:rFonts w:hint="eastAsia"/>
          <w:lang w:val="en-US" w:eastAsia="zh-CN"/>
        </w:rPr>
        <w:t>调用ed对象成员方法 charge方法</w:t>
      </w: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zh-CN" w:eastAsia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匿名对象调用方法，匿名对象作为实际参数,类名作为参数类型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请用代码描述: 18岁的欧阳青青正在洗一件白色的LiNing牌的衣服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组合关系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45岁的大男孩李晨有一个20岁的女友(范冰冰),李晨在逛街(和范冰冰)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继承:  继承的格式,子类访问父类的成员变量,子类调用父类的方法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18岁的服务员景甜,会说话,上菜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30岁的厨师秦俊杰,会说话,炒菜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要求: 把服务员类和厨师类的共性抽取到员工类中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663F"/>
    <w:multiLevelType w:val="multilevel"/>
    <w:tmpl w:val="58F166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F55FB3"/>
    <w:multiLevelType w:val="multilevel"/>
    <w:tmpl w:val="58F55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0DBFA0"/>
    <w:multiLevelType w:val="multilevel"/>
    <w:tmpl w:val="590DBFA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0E7D19"/>
    <w:multiLevelType w:val="multilevel"/>
    <w:tmpl w:val="590E7D1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0E80BB"/>
    <w:multiLevelType w:val="multilevel"/>
    <w:tmpl w:val="590E80B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0E8563"/>
    <w:multiLevelType w:val="multilevel"/>
    <w:tmpl w:val="590E85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0E8DB7"/>
    <w:multiLevelType w:val="multilevel"/>
    <w:tmpl w:val="590E8D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90E8F14"/>
    <w:multiLevelType w:val="multilevel"/>
    <w:tmpl w:val="590E8F1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0EECD9"/>
    <w:multiLevelType w:val="multilevel"/>
    <w:tmpl w:val="590EEC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VjYTA0NzU3MjA0Y2YwY2VhMzllNzNmZjkyZjQ4MjcifQ=="/>
  </w:docVars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134BB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1363CAB"/>
    <w:rsid w:val="01685581"/>
    <w:rsid w:val="01A70836"/>
    <w:rsid w:val="01CC6101"/>
    <w:rsid w:val="022E0738"/>
    <w:rsid w:val="02307D09"/>
    <w:rsid w:val="02733C28"/>
    <w:rsid w:val="02A666C3"/>
    <w:rsid w:val="0311265D"/>
    <w:rsid w:val="032B16E4"/>
    <w:rsid w:val="035E19EE"/>
    <w:rsid w:val="03890C15"/>
    <w:rsid w:val="041042A2"/>
    <w:rsid w:val="04806763"/>
    <w:rsid w:val="04DD746B"/>
    <w:rsid w:val="04FF58B7"/>
    <w:rsid w:val="057300D5"/>
    <w:rsid w:val="05862D97"/>
    <w:rsid w:val="05C0674A"/>
    <w:rsid w:val="066B4E57"/>
    <w:rsid w:val="068B3A9D"/>
    <w:rsid w:val="0719076C"/>
    <w:rsid w:val="0742206A"/>
    <w:rsid w:val="074754BC"/>
    <w:rsid w:val="083A2BF6"/>
    <w:rsid w:val="08546B89"/>
    <w:rsid w:val="0A967754"/>
    <w:rsid w:val="0BAA323D"/>
    <w:rsid w:val="0C0D5181"/>
    <w:rsid w:val="0C404C41"/>
    <w:rsid w:val="0CA54458"/>
    <w:rsid w:val="0D991A70"/>
    <w:rsid w:val="0DEE4F62"/>
    <w:rsid w:val="0DFE27FA"/>
    <w:rsid w:val="0E7F0679"/>
    <w:rsid w:val="0FC72597"/>
    <w:rsid w:val="103919EA"/>
    <w:rsid w:val="104E6A9B"/>
    <w:rsid w:val="11613EFB"/>
    <w:rsid w:val="11B02B78"/>
    <w:rsid w:val="11E37729"/>
    <w:rsid w:val="125E4185"/>
    <w:rsid w:val="130D3051"/>
    <w:rsid w:val="13642348"/>
    <w:rsid w:val="13A22CE0"/>
    <w:rsid w:val="13D07526"/>
    <w:rsid w:val="14054914"/>
    <w:rsid w:val="147258E3"/>
    <w:rsid w:val="14B8055A"/>
    <w:rsid w:val="14D23005"/>
    <w:rsid w:val="14D31820"/>
    <w:rsid w:val="14F14BBC"/>
    <w:rsid w:val="155002B2"/>
    <w:rsid w:val="15DA02AD"/>
    <w:rsid w:val="16315833"/>
    <w:rsid w:val="165C1059"/>
    <w:rsid w:val="1668456F"/>
    <w:rsid w:val="169E21DB"/>
    <w:rsid w:val="17287661"/>
    <w:rsid w:val="17847CB4"/>
    <w:rsid w:val="179C06FB"/>
    <w:rsid w:val="17D82E26"/>
    <w:rsid w:val="1816699B"/>
    <w:rsid w:val="185A6C83"/>
    <w:rsid w:val="187439AE"/>
    <w:rsid w:val="18E60C9E"/>
    <w:rsid w:val="190017F2"/>
    <w:rsid w:val="19051045"/>
    <w:rsid w:val="190D79E3"/>
    <w:rsid w:val="190E6132"/>
    <w:rsid w:val="1B18254E"/>
    <w:rsid w:val="1B2F6F2E"/>
    <w:rsid w:val="1B873521"/>
    <w:rsid w:val="1C3E416F"/>
    <w:rsid w:val="1C5C3CA5"/>
    <w:rsid w:val="1C986430"/>
    <w:rsid w:val="1CE52218"/>
    <w:rsid w:val="1CED6DD5"/>
    <w:rsid w:val="1DEE29B5"/>
    <w:rsid w:val="1E112F2E"/>
    <w:rsid w:val="1E6B6B64"/>
    <w:rsid w:val="1E8253DE"/>
    <w:rsid w:val="1F87407D"/>
    <w:rsid w:val="1F950587"/>
    <w:rsid w:val="20004AE4"/>
    <w:rsid w:val="20497911"/>
    <w:rsid w:val="206F16E1"/>
    <w:rsid w:val="20BA61CA"/>
    <w:rsid w:val="20F01717"/>
    <w:rsid w:val="20F94BBC"/>
    <w:rsid w:val="21015AB3"/>
    <w:rsid w:val="21292C45"/>
    <w:rsid w:val="21A20A07"/>
    <w:rsid w:val="21EF2411"/>
    <w:rsid w:val="223D51EE"/>
    <w:rsid w:val="22DC5305"/>
    <w:rsid w:val="23080984"/>
    <w:rsid w:val="24B1678B"/>
    <w:rsid w:val="24BD2F5A"/>
    <w:rsid w:val="24EA4191"/>
    <w:rsid w:val="24FE7E91"/>
    <w:rsid w:val="251F64B5"/>
    <w:rsid w:val="25852463"/>
    <w:rsid w:val="260F6643"/>
    <w:rsid w:val="26726486"/>
    <w:rsid w:val="271F28E9"/>
    <w:rsid w:val="27BF38F3"/>
    <w:rsid w:val="2826401B"/>
    <w:rsid w:val="282F3D8C"/>
    <w:rsid w:val="28AD407D"/>
    <w:rsid w:val="28C548C5"/>
    <w:rsid w:val="28DD3623"/>
    <w:rsid w:val="28F32538"/>
    <w:rsid w:val="295847D8"/>
    <w:rsid w:val="2A582997"/>
    <w:rsid w:val="2A910EB5"/>
    <w:rsid w:val="2AF10B58"/>
    <w:rsid w:val="2B523B1D"/>
    <w:rsid w:val="2B9357BC"/>
    <w:rsid w:val="2C746EB0"/>
    <w:rsid w:val="2D0B55CF"/>
    <w:rsid w:val="2D3547D5"/>
    <w:rsid w:val="2D414A97"/>
    <w:rsid w:val="2D4270C1"/>
    <w:rsid w:val="2DC85A03"/>
    <w:rsid w:val="2E8622B9"/>
    <w:rsid w:val="2E9F6F73"/>
    <w:rsid w:val="2F281077"/>
    <w:rsid w:val="2F9E21F8"/>
    <w:rsid w:val="2FD5567E"/>
    <w:rsid w:val="30334A26"/>
    <w:rsid w:val="311243AA"/>
    <w:rsid w:val="321F7313"/>
    <w:rsid w:val="329D3072"/>
    <w:rsid w:val="32A01876"/>
    <w:rsid w:val="32F00D6D"/>
    <w:rsid w:val="33CC7DED"/>
    <w:rsid w:val="33F21F00"/>
    <w:rsid w:val="340E386E"/>
    <w:rsid w:val="341D3248"/>
    <w:rsid w:val="349C03AA"/>
    <w:rsid w:val="34B32C51"/>
    <w:rsid w:val="36053817"/>
    <w:rsid w:val="36357F4D"/>
    <w:rsid w:val="36DC5935"/>
    <w:rsid w:val="373F0B0F"/>
    <w:rsid w:val="37A8744F"/>
    <w:rsid w:val="37CC5678"/>
    <w:rsid w:val="37D02EBE"/>
    <w:rsid w:val="3884602D"/>
    <w:rsid w:val="38E8512A"/>
    <w:rsid w:val="391578C4"/>
    <w:rsid w:val="3A2A66EA"/>
    <w:rsid w:val="3A2B3345"/>
    <w:rsid w:val="3ABF525C"/>
    <w:rsid w:val="3B153F0E"/>
    <w:rsid w:val="3B784165"/>
    <w:rsid w:val="3C2D4B4A"/>
    <w:rsid w:val="3C626F00"/>
    <w:rsid w:val="3CC303C8"/>
    <w:rsid w:val="3CE92666"/>
    <w:rsid w:val="3D25759E"/>
    <w:rsid w:val="3D7D3D18"/>
    <w:rsid w:val="3DB068C3"/>
    <w:rsid w:val="3DB65FC9"/>
    <w:rsid w:val="3E821CDC"/>
    <w:rsid w:val="3F1F3374"/>
    <w:rsid w:val="402B7965"/>
    <w:rsid w:val="402E67D7"/>
    <w:rsid w:val="404D6388"/>
    <w:rsid w:val="414259E8"/>
    <w:rsid w:val="41820938"/>
    <w:rsid w:val="41855C69"/>
    <w:rsid w:val="41B94C43"/>
    <w:rsid w:val="41CE6C6C"/>
    <w:rsid w:val="427B04BD"/>
    <w:rsid w:val="432A4698"/>
    <w:rsid w:val="436C039D"/>
    <w:rsid w:val="44244DE2"/>
    <w:rsid w:val="44741202"/>
    <w:rsid w:val="45720087"/>
    <w:rsid w:val="45895DAA"/>
    <w:rsid w:val="45F5766B"/>
    <w:rsid w:val="462E5FDA"/>
    <w:rsid w:val="47524F61"/>
    <w:rsid w:val="4776296A"/>
    <w:rsid w:val="47AD16E9"/>
    <w:rsid w:val="48BE016E"/>
    <w:rsid w:val="48C513BD"/>
    <w:rsid w:val="49CE5FD7"/>
    <w:rsid w:val="49D459B1"/>
    <w:rsid w:val="4A816415"/>
    <w:rsid w:val="4A972690"/>
    <w:rsid w:val="4AEB0419"/>
    <w:rsid w:val="4BCE63B0"/>
    <w:rsid w:val="4BD91928"/>
    <w:rsid w:val="4C02510B"/>
    <w:rsid w:val="4C106F0B"/>
    <w:rsid w:val="4C576674"/>
    <w:rsid w:val="4CE5580A"/>
    <w:rsid w:val="4CF15B21"/>
    <w:rsid w:val="4D21605F"/>
    <w:rsid w:val="4D267AA5"/>
    <w:rsid w:val="4D2C7473"/>
    <w:rsid w:val="4D892EDC"/>
    <w:rsid w:val="4DFF0E14"/>
    <w:rsid w:val="4EB27B3C"/>
    <w:rsid w:val="4F08227E"/>
    <w:rsid w:val="4F1A33F3"/>
    <w:rsid w:val="4F530ACE"/>
    <w:rsid w:val="4F940842"/>
    <w:rsid w:val="4FF80E12"/>
    <w:rsid w:val="50530812"/>
    <w:rsid w:val="5073394C"/>
    <w:rsid w:val="50933C50"/>
    <w:rsid w:val="50B23264"/>
    <w:rsid w:val="51367F1D"/>
    <w:rsid w:val="51BA33A5"/>
    <w:rsid w:val="52977801"/>
    <w:rsid w:val="529B419F"/>
    <w:rsid w:val="535873BB"/>
    <w:rsid w:val="5481194A"/>
    <w:rsid w:val="54D2173E"/>
    <w:rsid w:val="54F85EE2"/>
    <w:rsid w:val="55044BA6"/>
    <w:rsid w:val="55903395"/>
    <w:rsid w:val="55AC337C"/>
    <w:rsid w:val="563C5A53"/>
    <w:rsid w:val="56481394"/>
    <w:rsid w:val="56DD162D"/>
    <w:rsid w:val="56E042F6"/>
    <w:rsid w:val="572A6B61"/>
    <w:rsid w:val="57497354"/>
    <w:rsid w:val="58351CF7"/>
    <w:rsid w:val="58515861"/>
    <w:rsid w:val="58F536AB"/>
    <w:rsid w:val="594353CC"/>
    <w:rsid w:val="59706742"/>
    <w:rsid w:val="59D92351"/>
    <w:rsid w:val="5A4D34B3"/>
    <w:rsid w:val="5ACA235E"/>
    <w:rsid w:val="5BEC52C2"/>
    <w:rsid w:val="5CBC0B2F"/>
    <w:rsid w:val="5D014CD0"/>
    <w:rsid w:val="5D16023D"/>
    <w:rsid w:val="5D1914A7"/>
    <w:rsid w:val="5DB2773F"/>
    <w:rsid w:val="5E21776D"/>
    <w:rsid w:val="5E4F25FE"/>
    <w:rsid w:val="5E6D4E64"/>
    <w:rsid w:val="5F3B2446"/>
    <w:rsid w:val="5FD53FC8"/>
    <w:rsid w:val="5FE8782E"/>
    <w:rsid w:val="610E7B33"/>
    <w:rsid w:val="611374CB"/>
    <w:rsid w:val="61A17FB0"/>
    <w:rsid w:val="62037937"/>
    <w:rsid w:val="62AA0499"/>
    <w:rsid w:val="62E44812"/>
    <w:rsid w:val="635E64DC"/>
    <w:rsid w:val="64801163"/>
    <w:rsid w:val="64AE5E41"/>
    <w:rsid w:val="64B57C94"/>
    <w:rsid w:val="6560770B"/>
    <w:rsid w:val="65AB2674"/>
    <w:rsid w:val="66AC0896"/>
    <w:rsid w:val="673459C2"/>
    <w:rsid w:val="6755461F"/>
    <w:rsid w:val="67CD372A"/>
    <w:rsid w:val="67D46449"/>
    <w:rsid w:val="67D60E56"/>
    <w:rsid w:val="68385645"/>
    <w:rsid w:val="684E76D2"/>
    <w:rsid w:val="688E19D0"/>
    <w:rsid w:val="6901620A"/>
    <w:rsid w:val="69091BC2"/>
    <w:rsid w:val="6A3477CD"/>
    <w:rsid w:val="6A373ADE"/>
    <w:rsid w:val="6AC74724"/>
    <w:rsid w:val="6AD25DA3"/>
    <w:rsid w:val="6AE05D1B"/>
    <w:rsid w:val="6B0079F7"/>
    <w:rsid w:val="6B3D3DD5"/>
    <w:rsid w:val="6C787E2A"/>
    <w:rsid w:val="6CC500F1"/>
    <w:rsid w:val="6D1676F2"/>
    <w:rsid w:val="6EC913D0"/>
    <w:rsid w:val="6EDD0407"/>
    <w:rsid w:val="6EFE1A21"/>
    <w:rsid w:val="6F111E9B"/>
    <w:rsid w:val="6F2E6D48"/>
    <w:rsid w:val="6F5F66D0"/>
    <w:rsid w:val="6FF95367"/>
    <w:rsid w:val="70364F4E"/>
    <w:rsid w:val="70777A6E"/>
    <w:rsid w:val="70A90123"/>
    <w:rsid w:val="71172167"/>
    <w:rsid w:val="71391654"/>
    <w:rsid w:val="72B66695"/>
    <w:rsid w:val="72C460EF"/>
    <w:rsid w:val="7309120B"/>
    <w:rsid w:val="734746E1"/>
    <w:rsid w:val="73775037"/>
    <w:rsid w:val="738962A4"/>
    <w:rsid w:val="73902029"/>
    <w:rsid w:val="73C02EC7"/>
    <w:rsid w:val="744E3459"/>
    <w:rsid w:val="74B03897"/>
    <w:rsid w:val="7522527F"/>
    <w:rsid w:val="75351F46"/>
    <w:rsid w:val="754E21E1"/>
    <w:rsid w:val="756A0A7B"/>
    <w:rsid w:val="75D02959"/>
    <w:rsid w:val="75FF5BE5"/>
    <w:rsid w:val="768D0E5F"/>
    <w:rsid w:val="76CE65FB"/>
    <w:rsid w:val="76F30FFB"/>
    <w:rsid w:val="78C0435E"/>
    <w:rsid w:val="78C137FF"/>
    <w:rsid w:val="79073D44"/>
    <w:rsid w:val="793D5FC5"/>
    <w:rsid w:val="7A204E9E"/>
    <w:rsid w:val="7A8E5118"/>
    <w:rsid w:val="7AA75AE6"/>
    <w:rsid w:val="7B777A51"/>
    <w:rsid w:val="7B7A6744"/>
    <w:rsid w:val="7B8E6BEC"/>
    <w:rsid w:val="7BBD4386"/>
    <w:rsid w:val="7C727EC0"/>
    <w:rsid w:val="7C853DEC"/>
    <w:rsid w:val="7D9D02EB"/>
    <w:rsid w:val="7E9B7C7B"/>
    <w:rsid w:val="7F274BB0"/>
    <w:rsid w:val="7F6C3C6A"/>
    <w:rsid w:val="7F7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6"/>
    <w:qFormat/>
    <w:uiPriority w:val="0"/>
    <w:rPr>
      <w:color w:val="8000FF"/>
    </w:rPr>
  </w:style>
  <w:style w:type="character" w:customStyle="1" w:styleId="31">
    <w:name w:val="sc101"/>
    <w:basedOn w:val="16"/>
    <w:qFormat/>
    <w:uiPriority w:val="0"/>
    <w:rPr>
      <w:b/>
      <w:color w:val="000080"/>
    </w:rPr>
  </w:style>
  <w:style w:type="character" w:customStyle="1" w:styleId="32">
    <w:name w:val="sc41"/>
    <w:basedOn w:val="16"/>
    <w:qFormat/>
    <w:uiPriority w:val="0"/>
    <w:rPr>
      <w:color w:val="FF8000"/>
    </w:rPr>
  </w:style>
  <w:style w:type="character" w:customStyle="1" w:styleId="33">
    <w:name w:val="sc61"/>
    <w:basedOn w:val="16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3625</Words>
  <Characters>4921</Characters>
  <Lines>2</Lines>
  <Paragraphs>1</Paragraphs>
  <TotalTime>63</TotalTime>
  <ScaleCrop>false</ScaleCrop>
  <LinksUpToDate>false</LinksUpToDate>
  <CharactersWithSpaces>5309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wangli</cp:lastModifiedBy>
  <dcterms:modified xsi:type="dcterms:W3CDTF">2023-04-06T08:09:11Z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EB99419619AA4BD29AC59ECA89A02691</vt:lpwstr>
  </property>
</Properties>
</file>