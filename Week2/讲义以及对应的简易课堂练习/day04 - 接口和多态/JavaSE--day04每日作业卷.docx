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黑体" w:hAnsi="黑体" w:eastAsia="黑体" w:cs="黑体"/>
          <w:b/>
          <w:bCs/>
          <w:sz w:val="84"/>
          <w:szCs w:val="84"/>
          <w:lang w:val="zh-CN"/>
        </w:rPr>
      </w:pPr>
      <w:r>
        <w:rPr>
          <w:rFonts w:hint="eastAsia" w:ascii="黑体" w:hAnsi="黑体" w:eastAsia="黑体" w:cs="黑体"/>
          <w:b/>
          <w:bCs/>
          <w:sz w:val="84"/>
          <w:szCs w:val="84"/>
        </w:rPr>
        <w:t>每日作业卷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方正姚体" w:hAnsi="方正姚体" w:eastAsia="方正姚体" w:cs="方正姚体"/>
          <w:b/>
          <w:bCs/>
          <w:sz w:val="48"/>
          <w:szCs w:val="48"/>
        </w:rPr>
      </w:pP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  <w:t>JAVA</w:t>
      </w: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en-US" w:eastAsia="zh-CN"/>
        </w:rPr>
        <w:t xml:space="preserve">面向对象 </w:t>
      </w: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  <w:t>第</w:t>
      </w: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en-US" w:eastAsia="zh-CN"/>
        </w:rPr>
        <w:t>4</w:t>
      </w: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  <w:t>天</w:t>
      </w:r>
    </w:p>
    <w:p>
      <w:pPr>
        <w:spacing w:line="276" w:lineRule="auto"/>
        <w:jc w:val="center"/>
        <w:rPr>
          <w:lang w:val="zh-CN"/>
        </w:rPr>
      </w:pP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en-US" w:eastAsia="zh-CN"/>
        </w:rPr>
        <w:t>接口、多态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jc w:val="center"/>
        <w:rPr>
          <w:rFonts w:ascii="黑体" w:hAnsi="黑体" w:eastAsia="黑体" w:cs="黑体"/>
          <w:sz w:val="36"/>
          <w:szCs w:val="36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关卡1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1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接口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请阐述接口中成员的特点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1.  接口中成员方法的特点是什么 ?  abstract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2.  接口中变量特点是什么?   public static final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3.  接口可以直接创建对象吗? 为什么? 不可以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4.  实现接口的类可以创建对象吗 ? 不一定 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2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left="420" w:leftChars="0" w:firstLine="420" w:firstLineChars="0"/>
        <w:rPr>
          <w:lang w:val="en-US"/>
        </w:rPr>
      </w:pPr>
      <w:r>
        <w:rPr>
          <w:rFonts w:hint="eastAsia"/>
          <w:lang w:val="en-US" w:eastAsia="zh-CN"/>
        </w:rPr>
        <w:t>接口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请阐述接口的特点.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Java中接口可以继承吗 ? 可以 接口与接口之间是多继承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Java支持多继承吗 ?  支持 接口-接口  类-接口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Java支持继承父类的同时,再实现多个接口吗 ? 支持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允许父类的与实现接口的有相同的功能吗 ? 允许的  继承&gt;接口实现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3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抽象类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请阐述接口与抽象的区别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1. 接口与抽象类的相同点是什么 ?  1. 都有抽象方法 2. 都不可以被实例化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2. 接口与抽象类的区别是什么 ?   1. 一个有构造方法，一个没有 2. 多继承，单继承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3. 二者如何选用 ?  就看这个类型中是否要定义成员变量  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4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多态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请阐述一下你对多态理解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多态前提条件是什么?  继承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多态有哪些注意事项?  子类的对象赋值给父类的变量，相反则行不通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多态的好处和弊端是分别是什么?  好处：子类使用范围更广  弊端：把子类对象当作父类对象使用的时候，对象的功能是受限的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什么是多态的向上转型 ?  父类a = 子类b;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什么是多态的向下转型, 为什么要向下转型 , 向下转型需要注意什么? 类型检查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子类b = 父类a;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5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接口定义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类实现接口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请使用代码描述：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使用6000元的雷神电脑,编程和玩游戏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使用3000元的华为手机打电话和玩游戏</w:t>
      </w:r>
    </w:p>
    <w:bookmarkEnd w:id="0"/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定义玩游戏(PlayGame)接口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声明抽象 playGame()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定义手机类(Phone)类,实现玩游戏(PlayGame)接口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属性: 品牌(brand),价格(price)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功能: 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特有功能: 打电话(call())</w:t>
      </w:r>
    </w:p>
    <w:p>
      <w:pPr>
        <w:numPr>
          <w:ilvl w:val="3"/>
          <w:numId w:val="4"/>
        </w:numPr>
        <w:ind w:left="168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输出格式: 在使用3000 元 华为手机打电话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实现接口功能: 玩游戏()</w:t>
      </w:r>
    </w:p>
    <w:p>
      <w:pPr>
        <w:numPr>
          <w:ilvl w:val="3"/>
          <w:numId w:val="4"/>
        </w:numPr>
        <w:ind w:left="168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输出格式: 在使用3000 元 华为手机发短信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提供 空参,有参构造;setters和getters方法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定义电脑(Computer)类实现玩游戏接口(PlayGame())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属性: 品牌(brand)和价格(price)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功能: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实现playGame()方法</w:t>
      </w:r>
    </w:p>
    <w:p>
      <w:pPr>
        <w:numPr>
          <w:ilvl w:val="3"/>
          <w:numId w:val="4"/>
        </w:numPr>
        <w:ind w:left="168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输出格式: 使用6000元的雷神电脑玩游戏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特有功能: 编码(coding)</w:t>
      </w:r>
    </w:p>
    <w:p>
      <w:pPr>
        <w:numPr>
          <w:ilvl w:val="3"/>
          <w:numId w:val="4"/>
        </w:numPr>
        <w:ind w:left="168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输出格式: 使用6000元的雷神电脑开发JavaEE应用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提供空参,有参构造;setters和getters方法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定义测试类Test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定义main方法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在main方法中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创建手机对象 p,品牌赋值为华为,价格赋值为3000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调用手机对象 p的玩游戏功能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调用手机对象 p的打电话功能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创建电脑对象 c,品牌赋值为雷神,价格赋值为6000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调用电脑对象c的玩游戏功能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调用电脑对象c的编程功能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6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继承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接口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类实现接口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多态(向上转型)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向下转型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请使用代码描述:  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奥迪车(Audi)都具有跑的功能，但是智能奥迪车(SmartAudi)除了具有跑的功能外，还具有自动泊车(automaticParking)和无人驾驶(automaticDrive)的功能！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要求:在测试类中创建Audi车对象和智能奥迪车对象,分别调用各自方法; 然后测试向上转型(转换为父类类型和实现的接口类型)和向下转型.</w:t>
      </w:r>
    </w:p>
    <w:p>
      <w:pPr>
        <w:pStyle w:val="4"/>
        <w:rPr>
          <w:rFonts w:hint="eastAsia" w:eastAsia="宋体"/>
          <w:lang w:val="en-US" w:eastAsia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定义奥迪车类(Audi)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成员方法: 跑(run())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输出格式: 奥迪车在跑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定义智能接口(Smart)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抽象方法: 自动泊车(automaticParking)和无人驾驶(automaticDrive)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定义智能奥迪车类(SmartAudi) 继承Audi实现Smart接口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成员方法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实现automaticParking方法</w:t>
      </w:r>
    </w:p>
    <w:p>
      <w:pPr>
        <w:numPr>
          <w:ilvl w:val="3"/>
          <w:numId w:val="5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输出: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white"/>
        </w:rPr>
        <w:t>智能奥迪车在自动泊车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实现automaticDrive方法</w:t>
      </w:r>
    </w:p>
    <w:p>
      <w:pPr>
        <w:numPr>
          <w:ilvl w:val="3"/>
          <w:numId w:val="5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输出: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white"/>
        </w:rPr>
        <w:t>智能奥迪车在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white"/>
          <w:lang w:val="en-US" w:eastAsia="zh-CN"/>
        </w:rPr>
        <w:t>无人驾驶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定义测试类Test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提供main方法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在main方法中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创建Audi车对象 a,调用跑方法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创建SmartAudi车对象 sa,调用跑,自动泊车,自动驾驶方法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定义Audi类型的变量 aa 把sa赋值aa; 测试aa只能调用run方法,不能调用其他方法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判断如果aa是SmartAudi的实例对象, 把aa强制转换为saa;使用saa调用自动泊车和自动驾驶方法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定义Smart类型的变量 s,把sa赋值给s,测试只能调用自动泊车和自动驾驶方法,不能调用run方法.</w:t>
      </w: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关卡2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继承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接口定义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类实现接口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请使用代码描述：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100元诺基亚手机(Phone)可以打电话(call)和发短信(sendMessage)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3000元的华为智能手机可以打电话,发短信和玩游戏(playGame)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2000元的iPad 平板,可以听歌(listenMusic)和玩游戏.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要求: 把手机的共性提取到父类中,特性的功能放到接口.  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定义玩游戏(PlayGame)接口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声明抽象方法 playGame()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定义手机类(Phone)类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属性: 品牌(brand),价格(price)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功能: 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打电话(call(String name))</w:t>
      </w:r>
    </w:p>
    <w:p>
      <w:pPr>
        <w:numPr>
          <w:ilvl w:val="3"/>
          <w:numId w:val="6"/>
        </w:numPr>
        <w:ind w:left="168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输出格式: 在使用100 元 诺基亚 手机 给 景甜 打电话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发短信(sendMessage(String name))</w:t>
      </w:r>
    </w:p>
    <w:p>
      <w:pPr>
        <w:numPr>
          <w:ilvl w:val="3"/>
          <w:numId w:val="6"/>
        </w:numPr>
        <w:ind w:left="168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输出格式: 在使用100 元 诺基亚 手机 给 景甜 发短信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提供 空参,有参构造;setters和getters方法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定义智能手机(SmartPhone)类继承手机类(Phone),实现玩游戏接口(PlayGame())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实现playGame()方法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在使用3000元的 华为 手机玩游戏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提供空参,有参构造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定义平板(Pad)类,实现PlayGame接口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属性:品牌(brand),价格(price)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成员方法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实现playGame()方法</w:t>
      </w:r>
    </w:p>
    <w:p>
      <w:pPr>
        <w:numPr>
          <w:ilvl w:val="3"/>
          <w:numId w:val="6"/>
        </w:numPr>
        <w:ind w:left="168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输出格式: 在使用2000元的iPad平板玩游戏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特有方法: 听音乐(listenMusic)</w:t>
      </w:r>
    </w:p>
    <w:p>
      <w:pPr>
        <w:numPr>
          <w:ilvl w:val="3"/>
          <w:numId w:val="6"/>
        </w:numPr>
        <w:ind w:left="168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输出格式: 在使用2000元的iPad平板听音乐</w:t>
      </w:r>
    </w:p>
    <w:p>
      <w:pPr>
        <w:numPr>
          <w:ilvl w:val="1"/>
          <w:numId w:val="6"/>
        </w:numPr>
        <w:tabs>
          <w:tab w:val="left" w:pos="1680"/>
          <w:tab w:val="clear" w:pos="840"/>
        </w:tabs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提供空参,有参构造,setters和getters方法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定义测试类Test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创建手机对象 njy,品牌赋值为诺基亚,价格赋值为100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调用手机对象 njy的打印电话和发短信功能,传入 景甜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创建智能手机对象 sp,品牌赋值为华为,价格赋值为3000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调用智能数据对象sp的打电话,发短信功能都传入林思意, 调用玩游戏功能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创建平板对象 p,品牌赋值为iPad,价格赋值为2000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调用平板p对象的听歌和玩游戏功能.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2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抽象类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多态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类名作为参数类型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接口作为参数类型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请使用代码描述: 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所有的学生都有年龄和姓名,都会吃饭(学生餐)和学习,但是有部分学生会打篮球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所有的老师都有年龄和姓名,都会吃饭(工作餐)和讲课,但有部分老师会打篮球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去打篮球,会打篮球的老师和学生可以. (提示通过在测试类中的静态方法实现)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去食堂吃饭,所有人都可以去(提示通过在测试类中的静态方法实现)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定义抽象人类(Person)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属性: 姓名(name),年龄(age)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抽象方法: eat()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提供:无参,有参构造方法和setters和getters方法</w:t>
      </w:r>
    </w:p>
    <w:p>
      <w:pPr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定义运动接口(Sport)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抽象方法: </w:t>
      </w:r>
      <w:r>
        <w:rPr>
          <w:rFonts w:hint="eastAsia"/>
          <w:sz w:val="24"/>
          <w:szCs w:val="24"/>
          <w:lang w:val="en-US" w:eastAsia="zh-CN"/>
        </w:rPr>
        <w:t>play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asketball</w:t>
      </w:r>
    </w:p>
    <w:p>
      <w:pPr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定义老师类(Teacher)继承Person类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成员方法:: 实现抽象方法eat()</w:t>
      </w:r>
    </w:p>
    <w:p>
      <w:pPr>
        <w:numPr>
          <w:ilvl w:val="2"/>
          <w:numId w:val="7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输出格式: 年龄为30岁周晓斌老师,正在吃工作餐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提供: 无参,有参构造方法</w:t>
      </w:r>
    </w:p>
    <w:p>
      <w:pPr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定义运动老师类(SportTeacher)继承老师类(Teacher)实现运动接口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成员方法: 实现</w:t>
      </w:r>
      <w:r>
        <w:rPr>
          <w:rFonts w:hint="eastAsia"/>
          <w:sz w:val="24"/>
          <w:szCs w:val="24"/>
          <w:lang w:val="en-US" w:eastAsia="zh-CN"/>
        </w:rPr>
        <w:t>play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asketball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的抽象方法</w:t>
      </w:r>
    </w:p>
    <w:p>
      <w:pPr>
        <w:numPr>
          <w:ilvl w:val="2"/>
          <w:numId w:val="7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输出格式: 年龄为30岁 周晓斌 老师在打篮球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提供: 无参,有参构造方法</w:t>
      </w:r>
    </w:p>
    <w:p>
      <w:pPr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定义学生类(Student),继承人类(Person)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成员方法:现抽象方法eat()</w:t>
      </w:r>
    </w:p>
    <w:p>
      <w:pPr>
        <w:numPr>
          <w:ilvl w:val="2"/>
          <w:numId w:val="7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输出格式: 年龄18岁的 叶知秋 在吃学生餐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提供: 无参,有参构造方法</w:t>
      </w:r>
    </w:p>
    <w:p>
      <w:pPr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定义运动学生类(SportStudent类),继承Student类,实现Sport接口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成员方法: 实现</w:t>
      </w:r>
      <w:r>
        <w:rPr>
          <w:rFonts w:hint="eastAsia"/>
          <w:sz w:val="24"/>
          <w:szCs w:val="24"/>
          <w:lang w:val="en-US" w:eastAsia="zh-CN"/>
        </w:rPr>
        <w:t>play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asketball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的抽象方法</w:t>
      </w:r>
    </w:p>
    <w:p>
      <w:pPr>
        <w:numPr>
          <w:ilvl w:val="2"/>
          <w:numId w:val="7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输出格式: 年龄为18岁 叶知秋 学生在打篮球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提供: 无参,有参构造方法</w:t>
      </w:r>
    </w:p>
    <w:p>
      <w:pPr>
        <w:numPr>
          <w:ilvl w:val="0"/>
          <w:numId w:val="7"/>
        </w:numPr>
        <w:tabs>
          <w:tab w:val="left" w:pos="84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定义测试类Test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提供静态方法去运动goToSport(Sport  s) ,在方法中调用s的打篮球功能</w:t>
      </w:r>
    </w:p>
    <w:p>
      <w:pPr>
        <w:numPr>
          <w:ilvl w:val="2"/>
          <w:numId w:val="7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思考这里为什么要传入Sport接口类型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提供静态方法去餐馆goToRestaurant(Person p),在方法中调用p对象的吃方法</w:t>
      </w:r>
    </w:p>
    <w:p>
      <w:pPr>
        <w:numPr>
          <w:ilvl w:val="2"/>
          <w:numId w:val="7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思考这里为什么要传入顶层父类类型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提供main方法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在main方法中</w:t>
      </w:r>
    </w:p>
    <w:p>
      <w:pPr>
        <w:numPr>
          <w:ilvl w:val="2"/>
          <w:numId w:val="7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创建运动老师对象sp,年龄赋值为30,姓名赋值为周晓斌</w:t>
      </w:r>
    </w:p>
    <w:p>
      <w:pPr>
        <w:numPr>
          <w:ilvl w:val="2"/>
          <w:numId w:val="7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创建运动学生对象ss,年龄赋值为18,姓名赋值为叶知秋</w:t>
      </w:r>
    </w:p>
    <w:p>
      <w:pPr>
        <w:numPr>
          <w:ilvl w:val="2"/>
          <w:numId w:val="7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调用去运动goToSport方法传入对象sp</w:t>
      </w:r>
    </w:p>
    <w:p>
      <w:pPr>
        <w:numPr>
          <w:ilvl w:val="2"/>
          <w:numId w:val="7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调用去运动goToSport方法,传入对象ss</w:t>
      </w:r>
    </w:p>
    <w:p>
      <w:pPr>
        <w:numPr>
          <w:ilvl w:val="2"/>
          <w:numId w:val="7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调用去食堂goToRestaurant方法,传入sp</w:t>
      </w:r>
    </w:p>
    <w:p>
      <w:pPr>
        <w:numPr>
          <w:ilvl w:val="2"/>
          <w:numId w:val="7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调用去食堂goToRestaurant方法,传入ss</w:t>
      </w:r>
    </w:p>
    <w:p>
      <w:pPr>
        <w:pStyle w:val="3"/>
        <w:rPr>
          <w:highlight w:val="yellow"/>
          <w:lang w:val="zh-CN"/>
        </w:rPr>
      </w:pPr>
      <w:r>
        <w:rPr>
          <w:rFonts w:hint="eastAsia"/>
          <w:highlight w:val="yellow"/>
          <w:lang w:val="zh-CN"/>
        </w:rPr>
        <w:t>训练案例</w:t>
      </w:r>
      <w:r>
        <w:rPr>
          <w:rFonts w:hint="eastAsia"/>
          <w:highlight w:val="yellow"/>
          <w:lang w:val="en-US" w:eastAsia="zh-CN"/>
        </w:rPr>
        <w:t>3</w:t>
      </w:r>
    </w:p>
    <w:p>
      <w:pPr>
        <w:pStyle w:val="4"/>
        <w:rPr>
          <w:highlight w:val="yellow"/>
          <w:lang w:val="zh-CN"/>
        </w:rPr>
      </w:pPr>
      <w:r>
        <w:rPr>
          <w:rFonts w:hint="eastAsia"/>
          <w:highlight w:val="yellow"/>
          <w:lang w:val="en-US" w:eastAsia="zh-CN"/>
        </w:rPr>
        <w:t>训练考核知识点</w:t>
      </w:r>
    </w:p>
    <w:p>
      <w:pPr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抽象类</w:t>
      </w:r>
    </w:p>
    <w:p>
      <w:pPr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继承</w:t>
      </w:r>
    </w:p>
    <w:p>
      <w:pPr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接口</w:t>
      </w:r>
    </w:p>
    <w:p>
      <w:pPr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接口实现</w:t>
      </w:r>
    </w:p>
    <w:p>
      <w:pPr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多态</w:t>
      </w:r>
    </w:p>
    <w:p>
      <w:pPr>
        <w:ind w:firstLine="42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父类名作为参数类型</w:t>
      </w:r>
    </w:p>
    <w:p>
      <w:pPr>
        <w:ind w:firstLine="42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接口名作为参数类型</w:t>
      </w:r>
    </w:p>
    <w:p>
      <w:pPr>
        <w:ind w:firstLine="42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向下转型</w:t>
      </w:r>
    </w:p>
    <w:p>
      <w:pPr>
        <w:pStyle w:val="4"/>
        <w:rPr>
          <w:highlight w:val="yellow"/>
          <w:lang w:val="zh-CN"/>
        </w:rPr>
      </w:pPr>
      <w:r>
        <w:rPr>
          <w:rFonts w:hint="eastAsia"/>
          <w:highlight w:val="yellow"/>
          <w:lang w:val="zh-CN"/>
        </w:rPr>
        <w:t>训练描述</w:t>
      </w:r>
    </w:p>
    <w:p>
      <w:pPr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请用代码描述: </w:t>
      </w:r>
    </w:p>
    <w:p>
      <w:pPr>
        <w:ind w:left="420" w:leftChars="0"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在动物园每一个动物都有颜色和年龄,都会吃</w:t>
      </w:r>
    </w:p>
    <w:p>
      <w:pPr>
        <w:ind w:left="420" w:leftChars="0"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所有老虎都吃肉,但是有的老虎会表演(钻火圈)</w:t>
      </w:r>
    </w:p>
    <w:p>
      <w:pPr>
        <w:ind w:left="420" w:leftChars="0"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所有的大猩猩都吃香蕉,但有大猩猩会表演(骑自行车)</w:t>
      </w:r>
    </w:p>
    <w:p>
      <w:pPr>
        <w:ind w:left="420" w:leftChars="0"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所有的鹦鹉都吃小米和说话,但是有的鹦鹉会表演(过跷跷板)</w:t>
      </w:r>
    </w:p>
    <w:p>
      <w:pPr>
        <w:ind w:left="420" w:leftChars="0" w:firstLine="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在动物园中管理员有年龄和姓名,他会喂动物和组织会表演的动物进行演出,如果演出时鹦鹉,还会让鹦鹉说你好</w:t>
      </w:r>
    </w:p>
    <w:p>
      <w:pPr>
        <w:pStyle w:val="4"/>
        <w:rPr>
          <w:rFonts w:hint="eastAsia" w:eastAsia="宋体"/>
          <w:lang w:val="en-US" w:eastAsia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定义动物类(Animal)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属性:颜色(color),年龄(age)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抽象方法: 吃(eat)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提供: 空参,带参构造;setters和getters方法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定义表演者接口(Actor)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抽象方法: play()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定义老虎类(Tiger),继承动物类(Animal)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实现抽象方法: 吃(eat)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输出格式: 2岁的黄色老虎吃肉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提供: 空参,带参构造;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定义会表演的老虎类(ActedTiger),继承老虎类(Tiger),实现表演者接口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实现抽象方法表演(play)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输出格式: 2岁的黄色老虎在表演钻火圈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提供: 空参,带参构造;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定义大猩猩类(Gorilla),继承动物类(Animal)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实现抽象方法: 吃(eat)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输出格式: 3岁的黑色大猩猩吃香蕉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提供: 空参,带参构造;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定义会表演的大猩猩(ActedGorilla),继承大猩猩类(Gorilla),实现表演者接口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实现抽象方法表演(play)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输出格式: 3岁的黑色大猩猩在表演骑自行车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提供: 空参,带参构造;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定义鹦鹉类(Parrot),继承动物类(Animal)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实现抽象方法: 吃(eat)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输出格式: 1岁的绿色鹦鹉在吃小米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特有方法: 说话(say)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输出格式: 1岁的绿色鹦鹉在说你好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提供: 空参,带参构造;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定义会会表演的鹦鹉类(ActedParrot),继承鹦鹉类(Parrot),实现表演者接口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实现抽象方法表演(play)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输出格式: 1岁的绿色鹦鹉在表演过跷跷板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提供: 空参,带参构造;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定义动物园管理员类(ZooManager)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属性:姓名(name),年龄(age)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行为: 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喂养动物(feed(Animal a)),调用吃的方法; </w:t>
      </w:r>
    </w:p>
    <w:p>
      <w:pPr>
        <w:numPr>
          <w:ilvl w:val="3"/>
          <w:numId w:val="8"/>
        </w:numPr>
        <w:ind w:left="168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请思考此处为什么使用Animal作为参数类型而不是其子类</w:t>
      </w:r>
    </w:p>
    <w:p>
      <w:pPr>
        <w:numPr>
          <w:ilvl w:val="3"/>
          <w:numId w:val="8"/>
        </w:numPr>
        <w:ind w:left="168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在方法内部,调用a对象的eat方法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组织演出(letItShow(Actor a))</w:t>
      </w:r>
    </w:p>
    <w:p>
      <w:pPr>
        <w:numPr>
          <w:ilvl w:val="3"/>
          <w:numId w:val="8"/>
        </w:numPr>
        <w:ind w:left="168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请思考此处为什么使用Actor接口类型作为参数类型而不是其实现类</w:t>
      </w:r>
    </w:p>
    <w:p>
      <w:pPr>
        <w:numPr>
          <w:ilvl w:val="3"/>
          <w:numId w:val="8"/>
        </w:numPr>
        <w:ind w:left="168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在方法内部</w:t>
      </w:r>
    </w:p>
    <w:p>
      <w:pPr>
        <w:numPr>
          <w:ilvl w:val="4"/>
          <w:numId w:val="8"/>
        </w:numPr>
        <w:ind w:left="210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调用a的play方法</w:t>
      </w:r>
    </w:p>
    <w:p>
      <w:pPr>
        <w:numPr>
          <w:ilvl w:val="4"/>
          <w:numId w:val="8"/>
        </w:numPr>
        <w:ind w:left="210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如果是鹦鹉,把a向下转型为Parrot类型,调用说话方法</w:t>
      </w:r>
    </w:p>
    <w:p>
      <w:pPr>
        <w:numPr>
          <w:ilvl w:val="0"/>
          <w:numId w:val="0"/>
        </w:numPr>
        <w:tabs>
          <w:tab w:val="left" w:pos="2100"/>
        </w:tabs>
        <w:ind w:left="420" w:left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c) 提供空参,有参构造方法与setters和getters方法 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定义测试类Test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提供main方法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在main方法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创建会表演的老虎类(ActedTiger)对象t,把颜色赋值为黄色,年龄赋值为2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创建会表演的大猩猩(ActedGorilla)对象g,把颜色赋值黑色,年龄赋值为3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创建会表演的鹦鹉类(ActedParrot)对象 p,把颜色赋值为绿色,年龄赋值1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创建物园管理员类(ZooManager)对象zm,把名称赋值邓超,年龄赋值30</w:t>
      </w:r>
    </w:p>
    <w:p>
      <w:pPr>
        <w:numPr>
          <w:ilvl w:val="3"/>
          <w:numId w:val="8"/>
        </w:numPr>
        <w:ind w:left="168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调用三次zm对象的喂养动物(feed(Animal a))方法,分别传入t,g,p对象</w:t>
      </w:r>
    </w:p>
    <w:p>
      <w:pPr>
        <w:numPr>
          <w:ilvl w:val="3"/>
          <w:numId w:val="8"/>
        </w:numPr>
        <w:ind w:left="168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调用三次zm对象的组织表演(letItShow(Actor a))方法,分别传入t,g,p对象</w:t>
      </w:r>
    </w:p>
    <w:p>
      <w:pPr>
        <w:numPr>
          <w:ilvl w:val="0"/>
          <w:numId w:val="0"/>
        </w:numPr>
        <w:ind w:leftChars="0"/>
        <w:rPr>
          <w:rFonts w:hint="eastAsia"/>
          <w:lang w:val="zh-CN" w:eastAsia="zh-CN"/>
        </w:rPr>
      </w:pP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关卡3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1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类实现接口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向下转型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请使用代码描述:  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所有飞机(Plane)都具有飞(fly)的功能，但是战斗机(Battleplane)除了具有飞的功能外，还具有发射炮弹(fire)的功能！</w:t>
      </w:r>
    </w:p>
    <w:p>
      <w:pPr>
        <w:ind w:left="420" w:leftChars="0" w:firstLine="42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要求:在测试类中创建战斗机对象,分别调用fly和fire方法; 然后测试向上转型(转换为父类类型和实现的接口类型)和向下转型.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2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抽象类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多态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类名作为参数类型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接口作为参数类型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向下转型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请使用代码描述:  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所有的猫都有颜色和年龄,都会吃(吃鱼)和抓老鼠,但是有部猫会卖萌(actingCute)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所有的狗都有颜色和年龄,都会吃(肯骨头)和看家,但有部分狗会卖萌(actingCute)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去卖萌,会卖萌的猫和狗可以. (提示通过在测试类中的静态方法实现)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如果传入的猫就调用猫的抓老鼠方法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如果传入的狗就调用狗的看家方法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去吃饭,所有动物都可以去(提示通过在测试类中的静态方法实现)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如果传入的猫就调用猫的抓老鼠方法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如果传入的狗就调用狗的看家方法</w:t>
      </w:r>
    </w:p>
    <w:p>
      <w:pPr>
        <w:pStyle w:val="3"/>
        <w:rPr>
          <w:highlight w:val="yellow"/>
          <w:lang w:val="zh-CN"/>
        </w:rPr>
      </w:pPr>
      <w:r>
        <w:rPr>
          <w:rFonts w:hint="eastAsia"/>
          <w:highlight w:val="yellow"/>
          <w:lang w:val="zh-CN"/>
        </w:rPr>
        <w:t>训练案例</w:t>
      </w:r>
      <w:r>
        <w:rPr>
          <w:rFonts w:hint="eastAsia"/>
          <w:highlight w:val="yellow"/>
          <w:lang w:val="en-US" w:eastAsia="zh-CN"/>
        </w:rPr>
        <w:t>3</w:t>
      </w:r>
    </w:p>
    <w:p>
      <w:pPr>
        <w:pStyle w:val="4"/>
        <w:rPr>
          <w:highlight w:val="yellow"/>
          <w:lang w:val="zh-CN"/>
        </w:rPr>
      </w:pPr>
      <w:r>
        <w:rPr>
          <w:rFonts w:hint="eastAsia"/>
          <w:highlight w:val="yellow"/>
          <w:lang w:val="en-US" w:eastAsia="zh-CN"/>
        </w:rPr>
        <w:t>训练考核知识点</w:t>
      </w:r>
    </w:p>
    <w:p>
      <w:pPr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抽象类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接口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继承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多态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类名作为参数类型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接口作为参数类型</w:t>
      </w:r>
    </w:p>
    <w:p>
      <w:pPr>
        <w:pStyle w:val="4"/>
        <w:rPr>
          <w:highlight w:val="yellow"/>
          <w:lang w:val="zh-CN"/>
        </w:rPr>
      </w:pPr>
      <w:r>
        <w:rPr>
          <w:rFonts w:hint="eastAsia"/>
          <w:highlight w:val="yellow"/>
          <w:lang w:val="zh-CN"/>
        </w:rPr>
        <w:t>训练描述</w:t>
      </w:r>
    </w:p>
    <w:p>
      <w:pPr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请用代码描述</w:t>
      </w:r>
    </w:p>
    <w:p>
      <w:pPr>
        <w:ind w:left="420" w:leftChars="0"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在某个公司每一个员工都有工号,姓名和工资,都要工作. 按照做工作的内容不同分为行政部(AdminStaff),开发部(Developer)和财务部(Treasurer)</w:t>
      </w:r>
    </w:p>
    <w:p>
      <w:pPr>
        <w:ind w:left="420" w:leftChars="0"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所有行政部人员都要工作(采购),但是有的行政部员工会表演(跳舞)</w:t>
      </w:r>
    </w:p>
    <w:p>
      <w:pPr>
        <w:ind w:left="420" w:leftChars="0"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所有的开发部人员都要工作(编程),但有开发部员工会表演(唱歌)</w:t>
      </w:r>
    </w:p>
    <w:p>
      <w:pPr>
        <w:ind w:left="420" w:leftChars="0"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所有的财务部人员都要工作(对账),但是有的财务部员工表演(玩魔术)</w:t>
      </w:r>
    </w:p>
    <w:p>
      <w:pPr>
        <w:ind w:left="420" w:leftChars="0" w:firstLine="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35岁的薛之谦老板会安排员工工作和组织员工表演.</w:t>
      </w:r>
    </w:p>
    <w:sectPr>
      <w:footerReference r:id="rId5" w:type="default"/>
      <w:pgSz w:w="11906" w:h="16838"/>
      <w:pgMar w:top="1440" w:right="1800" w:bottom="1440" w:left="1800" w:header="851" w:footer="397" w:gutter="0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91270E1"/>
    <w:multiLevelType w:val="singleLevel"/>
    <w:tmpl w:val="591270E1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912754C"/>
    <w:multiLevelType w:val="singleLevel"/>
    <w:tmpl w:val="5912754C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59127C8A"/>
    <w:multiLevelType w:val="multilevel"/>
    <w:tmpl w:val="59127C8A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9128B0F"/>
    <w:multiLevelType w:val="multilevel"/>
    <w:tmpl w:val="59128B0F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5912C2D9"/>
    <w:multiLevelType w:val="multilevel"/>
    <w:tmpl w:val="5912C2D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5912D778"/>
    <w:multiLevelType w:val="multilevel"/>
    <w:tmpl w:val="5912D778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5912E353"/>
    <w:multiLevelType w:val="multilevel"/>
    <w:tmpl w:val="5912E353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16C7"/>
    <w:rsid w:val="00113784"/>
    <w:rsid w:val="0018522E"/>
    <w:rsid w:val="001A12B7"/>
    <w:rsid w:val="001E3F7D"/>
    <w:rsid w:val="00203578"/>
    <w:rsid w:val="0027688B"/>
    <w:rsid w:val="002A5D9B"/>
    <w:rsid w:val="002C2A94"/>
    <w:rsid w:val="002E65B3"/>
    <w:rsid w:val="00306C9D"/>
    <w:rsid w:val="00310732"/>
    <w:rsid w:val="003369A9"/>
    <w:rsid w:val="003474FF"/>
    <w:rsid w:val="00347E92"/>
    <w:rsid w:val="00354D10"/>
    <w:rsid w:val="003B0329"/>
    <w:rsid w:val="003E551A"/>
    <w:rsid w:val="00422752"/>
    <w:rsid w:val="00460949"/>
    <w:rsid w:val="00483119"/>
    <w:rsid w:val="004A7365"/>
    <w:rsid w:val="005259AA"/>
    <w:rsid w:val="005520F4"/>
    <w:rsid w:val="00563A40"/>
    <w:rsid w:val="00563F41"/>
    <w:rsid w:val="0057053A"/>
    <w:rsid w:val="005A6FA5"/>
    <w:rsid w:val="00666B0D"/>
    <w:rsid w:val="006B7E4E"/>
    <w:rsid w:val="00707BC7"/>
    <w:rsid w:val="00746034"/>
    <w:rsid w:val="0077237C"/>
    <w:rsid w:val="007C0984"/>
    <w:rsid w:val="007D66FF"/>
    <w:rsid w:val="007E1E60"/>
    <w:rsid w:val="0081607D"/>
    <w:rsid w:val="00843869"/>
    <w:rsid w:val="00855538"/>
    <w:rsid w:val="00882AFC"/>
    <w:rsid w:val="008B2B1C"/>
    <w:rsid w:val="008D6DB7"/>
    <w:rsid w:val="009134BB"/>
    <w:rsid w:val="00927047"/>
    <w:rsid w:val="0096019F"/>
    <w:rsid w:val="009B7BE7"/>
    <w:rsid w:val="009D2C95"/>
    <w:rsid w:val="009E2BC4"/>
    <w:rsid w:val="009E3D11"/>
    <w:rsid w:val="00A60E24"/>
    <w:rsid w:val="00AB551A"/>
    <w:rsid w:val="00AE06BC"/>
    <w:rsid w:val="00B24198"/>
    <w:rsid w:val="00B32131"/>
    <w:rsid w:val="00B96C5E"/>
    <w:rsid w:val="00BA394B"/>
    <w:rsid w:val="00BD2571"/>
    <w:rsid w:val="00BF3D23"/>
    <w:rsid w:val="00C061BD"/>
    <w:rsid w:val="00C30059"/>
    <w:rsid w:val="00C33D53"/>
    <w:rsid w:val="00D03751"/>
    <w:rsid w:val="00D4066A"/>
    <w:rsid w:val="00D752CA"/>
    <w:rsid w:val="00D976AF"/>
    <w:rsid w:val="00DA3BC4"/>
    <w:rsid w:val="00DD745A"/>
    <w:rsid w:val="00E12790"/>
    <w:rsid w:val="00E651FF"/>
    <w:rsid w:val="00E909AE"/>
    <w:rsid w:val="00E926C9"/>
    <w:rsid w:val="00EA6E88"/>
    <w:rsid w:val="00F17FFE"/>
    <w:rsid w:val="00FB0256"/>
    <w:rsid w:val="00FB1ADD"/>
    <w:rsid w:val="013260A6"/>
    <w:rsid w:val="01363CAB"/>
    <w:rsid w:val="01546502"/>
    <w:rsid w:val="01685581"/>
    <w:rsid w:val="01A70836"/>
    <w:rsid w:val="01CC6101"/>
    <w:rsid w:val="022E0738"/>
    <w:rsid w:val="02307D09"/>
    <w:rsid w:val="02733C28"/>
    <w:rsid w:val="02A666C3"/>
    <w:rsid w:val="02B80BCE"/>
    <w:rsid w:val="0311265D"/>
    <w:rsid w:val="0320303F"/>
    <w:rsid w:val="032B16E4"/>
    <w:rsid w:val="035E19EE"/>
    <w:rsid w:val="03830B63"/>
    <w:rsid w:val="03890C15"/>
    <w:rsid w:val="03B66A29"/>
    <w:rsid w:val="041042A2"/>
    <w:rsid w:val="04806763"/>
    <w:rsid w:val="04FF58B7"/>
    <w:rsid w:val="052065C9"/>
    <w:rsid w:val="057300D5"/>
    <w:rsid w:val="05834D38"/>
    <w:rsid w:val="05862D97"/>
    <w:rsid w:val="05C0674A"/>
    <w:rsid w:val="05CD1556"/>
    <w:rsid w:val="060B7A32"/>
    <w:rsid w:val="065D081A"/>
    <w:rsid w:val="066B4E57"/>
    <w:rsid w:val="068B3A9D"/>
    <w:rsid w:val="0719076C"/>
    <w:rsid w:val="07230F42"/>
    <w:rsid w:val="0742206A"/>
    <w:rsid w:val="074754BC"/>
    <w:rsid w:val="074B67AD"/>
    <w:rsid w:val="07E43D32"/>
    <w:rsid w:val="083A2BF6"/>
    <w:rsid w:val="08546B89"/>
    <w:rsid w:val="08D41117"/>
    <w:rsid w:val="08D67E6B"/>
    <w:rsid w:val="09377160"/>
    <w:rsid w:val="095906BB"/>
    <w:rsid w:val="0980477F"/>
    <w:rsid w:val="09A169B1"/>
    <w:rsid w:val="09B87C74"/>
    <w:rsid w:val="0A44126C"/>
    <w:rsid w:val="0A967754"/>
    <w:rsid w:val="0BAA323D"/>
    <w:rsid w:val="0C0D5181"/>
    <w:rsid w:val="0C404C41"/>
    <w:rsid w:val="0CA54458"/>
    <w:rsid w:val="0D516612"/>
    <w:rsid w:val="0D991A70"/>
    <w:rsid w:val="0DB769D0"/>
    <w:rsid w:val="0DCB6FD1"/>
    <w:rsid w:val="0DDB05E4"/>
    <w:rsid w:val="0DEE4F62"/>
    <w:rsid w:val="0DFE27FA"/>
    <w:rsid w:val="0E7F0679"/>
    <w:rsid w:val="0F353C25"/>
    <w:rsid w:val="0FC72597"/>
    <w:rsid w:val="0FDC3A30"/>
    <w:rsid w:val="103919EA"/>
    <w:rsid w:val="104E6A9B"/>
    <w:rsid w:val="10DE3517"/>
    <w:rsid w:val="112951D4"/>
    <w:rsid w:val="11515BDC"/>
    <w:rsid w:val="115915FB"/>
    <w:rsid w:val="11613EFB"/>
    <w:rsid w:val="11B02B78"/>
    <w:rsid w:val="11E37729"/>
    <w:rsid w:val="125E4185"/>
    <w:rsid w:val="12756A53"/>
    <w:rsid w:val="130D3051"/>
    <w:rsid w:val="13642348"/>
    <w:rsid w:val="13A22CE0"/>
    <w:rsid w:val="13C95DA4"/>
    <w:rsid w:val="13D07526"/>
    <w:rsid w:val="14054914"/>
    <w:rsid w:val="141E0418"/>
    <w:rsid w:val="147258E3"/>
    <w:rsid w:val="14B8055A"/>
    <w:rsid w:val="14D23005"/>
    <w:rsid w:val="14D31820"/>
    <w:rsid w:val="14F14BBC"/>
    <w:rsid w:val="150F45C4"/>
    <w:rsid w:val="155002B2"/>
    <w:rsid w:val="15DA02AD"/>
    <w:rsid w:val="16315833"/>
    <w:rsid w:val="165C1059"/>
    <w:rsid w:val="1668456F"/>
    <w:rsid w:val="169E21DB"/>
    <w:rsid w:val="16A02C3C"/>
    <w:rsid w:val="17287661"/>
    <w:rsid w:val="177A3D3A"/>
    <w:rsid w:val="17847CB4"/>
    <w:rsid w:val="179C06FB"/>
    <w:rsid w:val="17D46FEE"/>
    <w:rsid w:val="17D82E26"/>
    <w:rsid w:val="1816699B"/>
    <w:rsid w:val="185A6C83"/>
    <w:rsid w:val="18E60C9E"/>
    <w:rsid w:val="18FF36ED"/>
    <w:rsid w:val="190017F2"/>
    <w:rsid w:val="19051045"/>
    <w:rsid w:val="190D79E3"/>
    <w:rsid w:val="190E6132"/>
    <w:rsid w:val="19416091"/>
    <w:rsid w:val="19A67726"/>
    <w:rsid w:val="1B18254E"/>
    <w:rsid w:val="1B2F6F2E"/>
    <w:rsid w:val="1B873521"/>
    <w:rsid w:val="1BDA127C"/>
    <w:rsid w:val="1BF806B3"/>
    <w:rsid w:val="1C3E416F"/>
    <w:rsid w:val="1C5C3CA5"/>
    <w:rsid w:val="1C986430"/>
    <w:rsid w:val="1CD26832"/>
    <w:rsid w:val="1CED6DD5"/>
    <w:rsid w:val="1D773332"/>
    <w:rsid w:val="1DEE29B5"/>
    <w:rsid w:val="1DF6523E"/>
    <w:rsid w:val="1E112F2E"/>
    <w:rsid w:val="1E6B6B64"/>
    <w:rsid w:val="1E754199"/>
    <w:rsid w:val="1E8253DE"/>
    <w:rsid w:val="1F87407D"/>
    <w:rsid w:val="1F950587"/>
    <w:rsid w:val="20004AE4"/>
    <w:rsid w:val="20497911"/>
    <w:rsid w:val="206F16E1"/>
    <w:rsid w:val="20BA61CA"/>
    <w:rsid w:val="20F01717"/>
    <w:rsid w:val="20F94BBC"/>
    <w:rsid w:val="21015AB3"/>
    <w:rsid w:val="21292C45"/>
    <w:rsid w:val="21A20A07"/>
    <w:rsid w:val="21EF2411"/>
    <w:rsid w:val="223B67EE"/>
    <w:rsid w:val="223D51EE"/>
    <w:rsid w:val="22826335"/>
    <w:rsid w:val="22BB34FF"/>
    <w:rsid w:val="22DC5305"/>
    <w:rsid w:val="23080984"/>
    <w:rsid w:val="24B1678B"/>
    <w:rsid w:val="24BD2F5A"/>
    <w:rsid w:val="24EA4191"/>
    <w:rsid w:val="24FE7E91"/>
    <w:rsid w:val="251F64B5"/>
    <w:rsid w:val="25852463"/>
    <w:rsid w:val="260F6643"/>
    <w:rsid w:val="263975E9"/>
    <w:rsid w:val="26726486"/>
    <w:rsid w:val="268847AD"/>
    <w:rsid w:val="269C79F2"/>
    <w:rsid w:val="26B92298"/>
    <w:rsid w:val="27087C67"/>
    <w:rsid w:val="271F28E9"/>
    <w:rsid w:val="27BF38F3"/>
    <w:rsid w:val="2826401B"/>
    <w:rsid w:val="282F3D8C"/>
    <w:rsid w:val="28AD407D"/>
    <w:rsid w:val="28C548C5"/>
    <w:rsid w:val="28DD3623"/>
    <w:rsid w:val="28F32538"/>
    <w:rsid w:val="29232404"/>
    <w:rsid w:val="295847D8"/>
    <w:rsid w:val="2A582997"/>
    <w:rsid w:val="2A910EB5"/>
    <w:rsid w:val="2AF10B58"/>
    <w:rsid w:val="2B523B1D"/>
    <w:rsid w:val="2B9357BC"/>
    <w:rsid w:val="2B9C3F4C"/>
    <w:rsid w:val="2C4417A8"/>
    <w:rsid w:val="2C746EB0"/>
    <w:rsid w:val="2CA550C2"/>
    <w:rsid w:val="2CDB452E"/>
    <w:rsid w:val="2D3547D5"/>
    <w:rsid w:val="2D414A97"/>
    <w:rsid w:val="2D4270C1"/>
    <w:rsid w:val="2DC85A03"/>
    <w:rsid w:val="2E5F45AA"/>
    <w:rsid w:val="2E8622B9"/>
    <w:rsid w:val="2E9F6F73"/>
    <w:rsid w:val="2EB145F6"/>
    <w:rsid w:val="2EDE135C"/>
    <w:rsid w:val="2F281077"/>
    <w:rsid w:val="2F9E21F8"/>
    <w:rsid w:val="2FD5567E"/>
    <w:rsid w:val="2FFB7AA9"/>
    <w:rsid w:val="30334A26"/>
    <w:rsid w:val="308A137C"/>
    <w:rsid w:val="30DF43BE"/>
    <w:rsid w:val="311243AA"/>
    <w:rsid w:val="3191502D"/>
    <w:rsid w:val="321F7313"/>
    <w:rsid w:val="329C312B"/>
    <w:rsid w:val="329D3072"/>
    <w:rsid w:val="32A01876"/>
    <w:rsid w:val="32D71EB0"/>
    <w:rsid w:val="32F00D6D"/>
    <w:rsid w:val="33CC7DED"/>
    <w:rsid w:val="33F21F00"/>
    <w:rsid w:val="340E386E"/>
    <w:rsid w:val="341D3248"/>
    <w:rsid w:val="349C03AA"/>
    <w:rsid w:val="34B32C51"/>
    <w:rsid w:val="352765AA"/>
    <w:rsid w:val="355A2403"/>
    <w:rsid w:val="36053817"/>
    <w:rsid w:val="36357F4D"/>
    <w:rsid w:val="36DC5935"/>
    <w:rsid w:val="36FC677D"/>
    <w:rsid w:val="36FE76DF"/>
    <w:rsid w:val="373F0B0F"/>
    <w:rsid w:val="37A21CB3"/>
    <w:rsid w:val="37A8744F"/>
    <w:rsid w:val="37CA1D47"/>
    <w:rsid w:val="37CC5678"/>
    <w:rsid w:val="37D02EBE"/>
    <w:rsid w:val="38250733"/>
    <w:rsid w:val="3884602D"/>
    <w:rsid w:val="38E8512A"/>
    <w:rsid w:val="391578C4"/>
    <w:rsid w:val="3A2A66EA"/>
    <w:rsid w:val="3A2B2A3B"/>
    <w:rsid w:val="3A2B3345"/>
    <w:rsid w:val="3A715923"/>
    <w:rsid w:val="3ABF525C"/>
    <w:rsid w:val="3B153F0E"/>
    <w:rsid w:val="3B784165"/>
    <w:rsid w:val="3B8431ED"/>
    <w:rsid w:val="3C2D4B4A"/>
    <w:rsid w:val="3C4C7CCC"/>
    <w:rsid w:val="3C626F00"/>
    <w:rsid w:val="3C8765FE"/>
    <w:rsid w:val="3CC303C8"/>
    <w:rsid w:val="3CE92666"/>
    <w:rsid w:val="3D25759E"/>
    <w:rsid w:val="3D623DA3"/>
    <w:rsid w:val="3D7D3D18"/>
    <w:rsid w:val="3DB068C3"/>
    <w:rsid w:val="3DB65FC9"/>
    <w:rsid w:val="3E2B7525"/>
    <w:rsid w:val="3E61740D"/>
    <w:rsid w:val="3E7A2B16"/>
    <w:rsid w:val="3E821CDC"/>
    <w:rsid w:val="3EB628F9"/>
    <w:rsid w:val="3F1B68E2"/>
    <w:rsid w:val="3F1F3374"/>
    <w:rsid w:val="402B7965"/>
    <w:rsid w:val="402E67D7"/>
    <w:rsid w:val="404D6388"/>
    <w:rsid w:val="40A9692C"/>
    <w:rsid w:val="411F3560"/>
    <w:rsid w:val="414259E8"/>
    <w:rsid w:val="41566063"/>
    <w:rsid w:val="41820938"/>
    <w:rsid w:val="41824556"/>
    <w:rsid w:val="41855C69"/>
    <w:rsid w:val="41B94C43"/>
    <w:rsid w:val="41CE6C6C"/>
    <w:rsid w:val="42A3722E"/>
    <w:rsid w:val="42B9744B"/>
    <w:rsid w:val="42C77071"/>
    <w:rsid w:val="432A4698"/>
    <w:rsid w:val="433D29FB"/>
    <w:rsid w:val="436B15D4"/>
    <w:rsid w:val="436C039D"/>
    <w:rsid w:val="43BB596C"/>
    <w:rsid w:val="44244DE2"/>
    <w:rsid w:val="44741202"/>
    <w:rsid w:val="45720087"/>
    <w:rsid w:val="45895DAA"/>
    <w:rsid w:val="45CB3B3D"/>
    <w:rsid w:val="45F5766B"/>
    <w:rsid w:val="461D7F86"/>
    <w:rsid w:val="462E5FDA"/>
    <w:rsid w:val="472C4AE1"/>
    <w:rsid w:val="47524F61"/>
    <w:rsid w:val="4776296A"/>
    <w:rsid w:val="47AD16E9"/>
    <w:rsid w:val="48725D0A"/>
    <w:rsid w:val="48BE016E"/>
    <w:rsid w:val="48C513BD"/>
    <w:rsid w:val="49CE5FD7"/>
    <w:rsid w:val="49D459B1"/>
    <w:rsid w:val="4A7B003A"/>
    <w:rsid w:val="4A816415"/>
    <w:rsid w:val="4A972690"/>
    <w:rsid w:val="4AEB0419"/>
    <w:rsid w:val="4B2E6748"/>
    <w:rsid w:val="4BCE63B0"/>
    <w:rsid w:val="4BD91928"/>
    <w:rsid w:val="4BF0522E"/>
    <w:rsid w:val="4C02510B"/>
    <w:rsid w:val="4C106F0B"/>
    <w:rsid w:val="4C2574CF"/>
    <w:rsid w:val="4C576674"/>
    <w:rsid w:val="4CA801DF"/>
    <w:rsid w:val="4CE5580A"/>
    <w:rsid w:val="4CF15B21"/>
    <w:rsid w:val="4D21605F"/>
    <w:rsid w:val="4D267AA5"/>
    <w:rsid w:val="4D297559"/>
    <w:rsid w:val="4D2C7473"/>
    <w:rsid w:val="4D892EDC"/>
    <w:rsid w:val="4DFF0E14"/>
    <w:rsid w:val="4E35714A"/>
    <w:rsid w:val="4EB27B3C"/>
    <w:rsid w:val="4F08227E"/>
    <w:rsid w:val="4F1A33F3"/>
    <w:rsid w:val="4F530ACE"/>
    <w:rsid w:val="4F940842"/>
    <w:rsid w:val="4FB40E41"/>
    <w:rsid w:val="4FF80E12"/>
    <w:rsid w:val="4FFD3D2C"/>
    <w:rsid w:val="50530812"/>
    <w:rsid w:val="5073394C"/>
    <w:rsid w:val="50933C50"/>
    <w:rsid w:val="50A65F8D"/>
    <w:rsid w:val="50B23264"/>
    <w:rsid w:val="51BA33A5"/>
    <w:rsid w:val="52977801"/>
    <w:rsid w:val="529B419F"/>
    <w:rsid w:val="532B2046"/>
    <w:rsid w:val="535873BB"/>
    <w:rsid w:val="53E831B7"/>
    <w:rsid w:val="5481194A"/>
    <w:rsid w:val="54C76CF4"/>
    <w:rsid w:val="54D2173E"/>
    <w:rsid w:val="54D552E4"/>
    <w:rsid w:val="54D86ECC"/>
    <w:rsid w:val="54F85EE2"/>
    <w:rsid w:val="55044BA6"/>
    <w:rsid w:val="55903395"/>
    <w:rsid w:val="55AC337C"/>
    <w:rsid w:val="55ED35E6"/>
    <w:rsid w:val="56293632"/>
    <w:rsid w:val="563C5A53"/>
    <w:rsid w:val="56481394"/>
    <w:rsid w:val="56705408"/>
    <w:rsid w:val="568F0E94"/>
    <w:rsid w:val="56DD162D"/>
    <w:rsid w:val="572A6B61"/>
    <w:rsid w:val="57497354"/>
    <w:rsid w:val="57AF27B0"/>
    <w:rsid w:val="58351CF7"/>
    <w:rsid w:val="58515861"/>
    <w:rsid w:val="58943C01"/>
    <w:rsid w:val="58F536AB"/>
    <w:rsid w:val="594353CC"/>
    <w:rsid w:val="59706742"/>
    <w:rsid w:val="59C94652"/>
    <w:rsid w:val="59D92351"/>
    <w:rsid w:val="5A35385B"/>
    <w:rsid w:val="5A4D34B3"/>
    <w:rsid w:val="5ACA235E"/>
    <w:rsid w:val="5B38629E"/>
    <w:rsid w:val="5B934782"/>
    <w:rsid w:val="5BEC52C2"/>
    <w:rsid w:val="5BFE27A7"/>
    <w:rsid w:val="5C341C11"/>
    <w:rsid w:val="5C6311D3"/>
    <w:rsid w:val="5CBC0B2F"/>
    <w:rsid w:val="5CE74927"/>
    <w:rsid w:val="5CEB5010"/>
    <w:rsid w:val="5D014CD0"/>
    <w:rsid w:val="5D16023D"/>
    <w:rsid w:val="5D1914A7"/>
    <w:rsid w:val="5DB2773F"/>
    <w:rsid w:val="5E21776D"/>
    <w:rsid w:val="5E3E0DF7"/>
    <w:rsid w:val="5E4F25FE"/>
    <w:rsid w:val="5E6D4E64"/>
    <w:rsid w:val="5EEC6F91"/>
    <w:rsid w:val="5F3B2446"/>
    <w:rsid w:val="5FD53FC8"/>
    <w:rsid w:val="5FE8782E"/>
    <w:rsid w:val="601D1C1C"/>
    <w:rsid w:val="60551235"/>
    <w:rsid w:val="610E7B33"/>
    <w:rsid w:val="611374CB"/>
    <w:rsid w:val="61752040"/>
    <w:rsid w:val="61A17FB0"/>
    <w:rsid w:val="62037937"/>
    <w:rsid w:val="62AA0499"/>
    <w:rsid w:val="62E44812"/>
    <w:rsid w:val="62E47052"/>
    <w:rsid w:val="62F510E6"/>
    <w:rsid w:val="635E64DC"/>
    <w:rsid w:val="64801163"/>
    <w:rsid w:val="64AE5E41"/>
    <w:rsid w:val="64B57C94"/>
    <w:rsid w:val="65162022"/>
    <w:rsid w:val="6560770B"/>
    <w:rsid w:val="65915BC8"/>
    <w:rsid w:val="65AB2674"/>
    <w:rsid w:val="66AC0896"/>
    <w:rsid w:val="673459C2"/>
    <w:rsid w:val="6755461F"/>
    <w:rsid w:val="67774E1B"/>
    <w:rsid w:val="67CD372A"/>
    <w:rsid w:val="67D46449"/>
    <w:rsid w:val="67D60E56"/>
    <w:rsid w:val="68385645"/>
    <w:rsid w:val="684E76D2"/>
    <w:rsid w:val="686D0D1E"/>
    <w:rsid w:val="688E19D0"/>
    <w:rsid w:val="68FF3166"/>
    <w:rsid w:val="6901620A"/>
    <w:rsid w:val="69091BC2"/>
    <w:rsid w:val="69DF77C6"/>
    <w:rsid w:val="69F86133"/>
    <w:rsid w:val="6A175F5A"/>
    <w:rsid w:val="6A2B51A6"/>
    <w:rsid w:val="6A2C66ED"/>
    <w:rsid w:val="6A3477CD"/>
    <w:rsid w:val="6A373ADE"/>
    <w:rsid w:val="6ABA31F7"/>
    <w:rsid w:val="6AD25DA3"/>
    <w:rsid w:val="6ADD25FA"/>
    <w:rsid w:val="6AE05D1B"/>
    <w:rsid w:val="6AEF5408"/>
    <w:rsid w:val="6B0079F7"/>
    <w:rsid w:val="6B3D3DD5"/>
    <w:rsid w:val="6BC51319"/>
    <w:rsid w:val="6BF108F1"/>
    <w:rsid w:val="6C2D2108"/>
    <w:rsid w:val="6C787E2A"/>
    <w:rsid w:val="6CC500F1"/>
    <w:rsid w:val="6CE07246"/>
    <w:rsid w:val="6D1676F2"/>
    <w:rsid w:val="6D3342FE"/>
    <w:rsid w:val="6E33058C"/>
    <w:rsid w:val="6EC822D1"/>
    <w:rsid w:val="6EC913D0"/>
    <w:rsid w:val="6EDD0407"/>
    <w:rsid w:val="6EFE1A21"/>
    <w:rsid w:val="6F111E9B"/>
    <w:rsid w:val="6F2E6D48"/>
    <w:rsid w:val="6F556532"/>
    <w:rsid w:val="6F5F66D0"/>
    <w:rsid w:val="6FD13205"/>
    <w:rsid w:val="6FF54690"/>
    <w:rsid w:val="70364F4E"/>
    <w:rsid w:val="70A90123"/>
    <w:rsid w:val="70F5078B"/>
    <w:rsid w:val="71172167"/>
    <w:rsid w:val="71391654"/>
    <w:rsid w:val="72231218"/>
    <w:rsid w:val="72320839"/>
    <w:rsid w:val="72482A38"/>
    <w:rsid w:val="725A3648"/>
    <w:rsid w:val="72604FE4"/>
    <w:rsid w:val="729637F2"/>
    <w:rsid w:val="72B66695"/>
    <w:rsid w:val="72BE3D9D"/>
    <w:rsid w:val="72C460EF"/>
    <w:rsid w:val="7309120B"/>
    <w:rsid w:val="734746E1"/>
    <w:rsid w:val="73775037"/>
    <w:rsid w:val="738962A4"/>
    <w:rsid w:val="73902029"/>
    <w:rsid w:val="74283C03"/>
    <w:rsid w:val="743D029F"/>
    <w:rsid w:val="744E3459"/>
    <w:rsid w:val="748B4A1C"/>
    <w:rsid w:val="74B03897"/>
    <w:rsid w:val="750E5183"/>
    <w:rsid w:val="751A65F3"/>
    <w:rsid w:val="7522527F"/>
    <w:rsid w:val="75330E55"/>
    <w:rsid w:val="75351F46"/>
    <w:rsid w:val="754E21E1"/>
    <w:rsid w:val="756A0A7B"/>
    <w:rsid w:val="75D02959"/>
    <w:rsid w:val="75FF5BE5"/>
    <w:rsid w:val="768D0E5F"/>
    <w:rsid w:val="76CE65FB"/>
    <w:rsid w:val="76F30FFB"/>
    <w:rsid w:val="76FC56F2"/>
    <w:rsid w:val="776D781B"/>
    <w:rsid w:val="7799110B"/>
    <w:rsid w:val="77E8130D"/>
    <w:rsid w:val="78237DE1"/>
    <w:rsid w:val="783179B5"/>
    <w:rsid w:val="788D083E"/>
    <w:rsid w:val="78C0435E"/>
    <w:rsid w:val="78C137FF"/>
    <w:rsid w:val="78D14C06"/>
    <w:rsid w:val="79073D44"/>
    <w:rsid w:val="793D5FC5"/>
    <w:rsid w:val="7A204E9E"/>
    <w:rsid w:val="7A773CAC"/>
    <w:rsid w:val="7A8E5118"/>
    <w:rsid w:val="7AA75AE6"/>
    <w:rsid w:val="7B0417C8"/>
    <w:rsid w:val="7B777A51"/>
    <w:rsid w:val="7B7A6744"/>
    <w:rsid w:val="7B8E6BEC"/>
    <w:rsid w:val="7BA839ED"/>
    <w:rsid w:val="7BB75439"/>
    <w:rsid w:val="7BBD4386"/>
    <w:rsid w:val="7C133AA6"/>
    <w:rsid w:val="7C727EC0"/>
    <w:rsid w:val="7C853DEC"/>
    <w:rsid w:val="7D9D02EB"/>
    <w:rsid w:val="7F274BB0"/>
    <w:rsid w:val="7F6C3C6A"/>
    <w:rsid w:val="7F78116F"/>
    <w:rsid w:val="7F7A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qFormat/>
    <w:uiPriority w:val="0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hAnsi="Cambria" w:eastAsia="黑体"/>
      <w:b/>
      <w:bCs/>
      <w:sz w:val="32"/>
      <w:szCs w:val="32"/>
    </w:rPr>
  </w:style>
  <w:style w:type="paragraph" w:styleId="4">
    <w:name w:val="heading 3"/>
    <w:basedOn w:val="1"/>
    <w:next w:val="1"/>
    <w:link w:val="24"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25"/>
    <w:qFormat/>
    <w:uiPriority w:val="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19"/>
    <w:unhideWhenUsed/>
    <w:qFormat/>
    <w:uiPriority w:val="99"/>
    <w:rPr>
      <w:kern w:val="0"/>
      <w:sz w:val="18"/>
      <w:szCs w:val="18"/>
      <w:lang w:val="zh-CN"/>
    </w:rPr>
  </w:style>
  <w:style w:type="paragraph" w:styleId="8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9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2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 w:ascii="宋体" w:hAnsi="宋体"/>
      <w:kern w:val="0"/>
      <w:sz w:val="24"/>
      <w:szCs w:val="24"/>
    </w:rPr>
  </w:style>
  <w:style w:type="paragraph" w:styleId="14">
    <w:name w:val="Title"/>
    <w:basedOn w:val="1"/>
    <w:next w:val="1"/>
    <w:link w:val="27"/>
    <w:qFormat/>
    <w:uiPriority w:val="0"/>
    <w:pPr>
      <w:spacing w:before="240" w:after="60"/>
      <w:jc w:val="center"/>
      <w:outlineLvl w:val="0"/>
    </w:pPr>
    <w:rPr>
      <w:rFonts w:ascii="Cambria" w:hAnsi="Cambria" w:eastAsia="黑体"/>
      <w:b/>
      <w:bCs/>
      <w:sz w:val="72"/>
      <w:szCs w:val="32"/>
    </w:rPr>
  </w:style>
  <w:style w:type="character" w:styleId="17">
    <w:name w:val="Hyperlink"/>
    <w:unhideWhenUsed/>
    <w:qFormat/>
    <w:uiPriority w:val="99"/>
    <w:rPr>
      <w:color w:val="0000FF"/>
      <w:u w:val="single"/>
    </w:rPr>
  </w:style>
  <w:style w:type="character" w:customStyle="1" w:styleId="18">
    <w:name w:val="页脚 字符"/>
    <w:link w:val="8"/>
    <w:qFormat/>
    <w:uiPriority w:val="99"/>
    <w:rPr>
      <w:sz w:val="18"/>
      <w:szCs w:val="18"/>
      <w:lang w:val="zh-CN" w:eastAsia="zh-CN"/>
    </w:rPr>
  </w:style>
  <w:style w:type="character" w:customStyle="1" w:styleId="19">
    <w:name w:val="批注框文本 字符"/>
    <w:link w:val="7"/>
    <w:qFormat/>
    <w:uiPriority w:val="99"/>
    <w:rPr>
      <w:sz w:val="18"/>
      <w:szCs w:val="18"/>
      <w:lang w:val="zh-CN" w:eastAsia="zh-CN"/>
    </w:rPr>
  </w:style>
  <w:style w:type="character" w:customStyle="1" w:styleId="20">
    <w:name w:val="页眉 字符"/>
    <w:link w:val="9"/>
    <w:qFormat/>
    <w:uiPriority w:val="99"/>
    <w:rPr>
      <w:sz w:val="18"/>
      <w:szCs w:val="18"/>
      <w:lang w:val="zh-CN" w:eastAsia="zh-CN"/>
    </w:rPr>
  </w:style>
  <w:style w:type="paragraph" w:customStyle="1" w:styleId="21">
    <w:name w:val="word规范相关文字性说明"/>
    <w:basedOn w:val="1"/>
    <w:qFormat/>
    <w:uiPriority w:val="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22">
    <w:name w:val="标题 1 字符"/>
    <w:link w:val="2"/>
    <w:qFormat/>
    <w:uiPriority w:val="9"/>
    <w:rPr>
      <w:rFonts w:eastAsia="黑体"/>
      <w:b/>
      <w:bCs/>
      <w:kern w:val="44"/>
      <w:sz w:val="44"/>
      <w:szCs w:val="44"/>
    </w:rPr>
  </w:style>
  <w:style w:type="character" w:customStyle="1" w:styleId="23">
    <w:name w:val="标题 2 字符"/>
    <w:link w:val="3"/>
    <w:qFormat/>
    <w:uiPriority w:val="9"/>
    <w:rPr>
      <w:rFonts w:ascii="Cambria" w:hAnsi="Cambria" w:eastAsia="黑体"/>
      <w:b/>
      <w:bCs/>
      <w:kern w:val="2"/>
      <w:sz w:val="32"/>
      <w:szCs w:val="32"/>
    </w:rPr>
  </w:style>
  <w:style w:type="character" w:customStyle="1" w:styleId="24">
    <w:name w:val="标题 3 字符"/>
    <w:link w:val="4"/>
    <w:qFormat/>
    <w:uiPriority w:val="9"/>
    <w:rPr>
      <w:b/>
      <w:bCs/>
      <w:kern w:val="2"/>
      <w:sz w:val="28"/>
      <w:szCs w:val="32"/>
    </w:rPr>
  </w:style>
  <w:style w:type="character" w:customStyle="1" w:styleId="25">
    <w:name w:val="标题 4 字符"/>
    <w:link w:val="5"/>
    <w:qFormat/>
    <w:uiPriority w:val="9"/>
    <w:rPr>
      <w:rFonts w:ascii="Cambria" w:hAnsi="Cambria"/>
      <w:b/>
      <w:bCs/>
      <w:kern w:val="2"/>
      <w:sz w:val="21"/>
      <w:szCs w:val="28"/>
    </w:rPr>
  </w:style>
  <w:style w:type="paragraph" w:customStyle="1" w:styleId="26">
    <w:name w:val="列出段落1"/>
    <w:basedOn w:val="1"/>
    <w:qFormat/>
    <w:uiPriority w:val="0"/>
    <w:pPr>
      <w:spacing w:line="240" w:lineRule="auto"/>
      <w:ind w:firstLine="420" w:firstLineChars="200"/>
    </w:pPr>
    <w:rPr>
      <w:rFonts w:cs="Calibri"/>
      <w:szCs w:val="21"/>
    </w:rPr>
  </w:style>
  <w:style w:type="character" w:customStyle="1" w:styleId="27">
    <w:name w:val="标题 字符"/>
    <w:link w:val="14"/>
    <w:qFormat/>
    <w:uiPriority w:val="0"/>
    <w:rPr>
      <w:rFonts w:ascii="Cambria" w:hAnsi="Cambria" w:eastAsia="黑体" w:cs="Times New Roman"/>
      <w:b/>
      <w:bCs/>
      <w:kern w:val="2"/>
      <w:sz w:val="72"/>
      <w:szCs w:val="32"/>
    </w:rPr>
  </w:style>
  <w:style w:type="character" w:customStyle="1" w:styleId="28">
    <w:name w:val="HTML 预设格式 字符"/>
    <w:basedOn w:val="16"/>
    <w:link w:val="13"/>
    <w:qFormat/>
    <w:uiPriority w:val="99"/>
    <w:rPr>
      <w:rFonts w:ascii="宋体" w:hAnsi="宋体"/>
      <w:sz w:val="24"/>
      <w:szCs w:val="24"/>
    </w:rPr>
  </w:style>
  <w:style w:type="paragraph" w:customStyle="1" w:styleId="29">
    <w:name w:val="List Paragraph"/>
    <w:basedOn w:val="1"/>
    <w:qFormat/>
    <w:uiPriority w:val="99"/>
    <w:pPr>
      <w:ind w:firstLine="420" w:firstLineChars="200"/>
    </w:pPr>
  </w:style>
  <w:style w:type="character" w:customStyle="1" w:styleId="30">
    <w:name w:val="sc161"/>
    <w:basedOn w:val="16"/>
    <w:qFormat/>
    <w:uiPriority w:val="0"/>
    <w:rPr>
      <w:color w:val="8000FF"/>
    </w:rPr>
  </w:style>
  <w:style w:type="character" w:customStyle="1" w:styleId="31">
    <w:name w:val="sc101"/>
    <w:basedOn w:val="16"/>
    <w:qFormat/>
    <w:uiPriority w:val="0"/>
    <w:rPr>
      <w:b/>
      <w:color w:val="000080"/>
    </w:rPr>
  </w:style>
  <w:style w:type="character" w:customStyle="1" w:styleId="32">
    <w:name w:val="sc41"/>
    <w:basedOn w:val="16"/>
    <w:qFormat/>
    <w:uiPriority w:val="0"/>
    <w:rPr>
      <w:color w:val="FF8000"/>
    </w:rPr>
  </w:style>
  <w:style w:type="character" w:customStyle="1" w:styleId="33">
    <w:name w:val="sc61"/>
    <w:basedOn w:val="16"/>
    <w:qFormat/>
    <w:uiPriority w:val="0"/>
    <w:rPr>
      <w:color w:val="808080"/>
    </w:rPr>
  </w:style>
  <w:style w:type="character" w:customStyle="1" w:styleId="34">
    <w:name w:val="2.1 “本章重点”"/>
    <w:qFormat/>
    <w:uiPriority w:val="0"/>
    <w:rPr>
      <w:rFonts w:eastAsia="黑体"/>
      <w:b/>
      <w:bCs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Company>Microsoft</Company>
  <Pages>3</Pages>
  <Words>44</Words>
  <Characters>255</Characters>
  <Lines>2</Lines>
  <Paragraphs>1</Paragraphs>
  <TotalTime>24</TotalTime>
  <ScaleCrop>false</ScaleCrop>
  <LinksUpToDate>false</LinksUpToDate>
  <CharactersWithSpaces>298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2017-02-27T09:33:00Z</dcterms:created>
  <dc:creator>wangsenfeng</dc:creator>
  <cp:lastModifiedBy>爱是恒久忍耐</cp:lastModifiedBy>
  <dcterms:modified xsi:type="dcterms:W3CDTF">2022-03-07T02:25:56Z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DCFEFBF266F54AF796C245245CCBF2F1</vt:lpwstr>
  </property>
</Properties>
</file>