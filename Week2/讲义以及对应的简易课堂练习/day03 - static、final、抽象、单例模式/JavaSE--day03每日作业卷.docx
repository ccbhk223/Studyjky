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jc w:val="both"/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 xml:space="preserve">面向对象 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3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32"/>
          <w:szCs w:val="32"/>
          <w:lang w:val="en-US" w:eastAsia="zh-CN"/>
        </w:rPr>
        <w:t>方法重写、this、super、抽象类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重写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请阐述你对重写的理解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 请问什么是重写 ?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请问什么时候需要重写,并举例说明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请问重写有哪些注意事项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子类的成员与父类的成员变量重名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请阐述当子类的成员与父类的成员变量重名时,如何访问成员变量 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如何访问父类的成员变量：子类中 super  外部 没有办法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如何访问子类的成员变量：子类中 this    外部 对象名.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请说出当子类的成员与父类的成员变量重名时,在子类中,如何访问子类的成员变量?  this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请说出当子类的成员与父类的成员变量重名时,在子类中,如何访问父类的成员变量?  super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this与super关键字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请阐述this与super关键字的作用和注意事项.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使用的位置：</w:t>
      </w:r>
      <w:r>
        <w:rPr>
          <w:rFonts w:hint="eastAsia"/>
          <w:highlight w:val="yellow"/>
          <w:lang w:val="en-US" w:eastAsia="zh-CN"/>
        </w:rPr>
        <w:t>类的实例方法中使用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This 当前类中定义的一些成员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Super 父类中定义的一些成员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请说如何使用this关键字访问本类的成员变量?  this.变量名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请说如何使用this关键字访问本类的成员方法?  this.方法名()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请说如何使用this关键字在构造方法中,调用本类的其他构造方法? this();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请说如何使用super关键字访问父类的成员变量? super变量名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请说如何使用super关键字访问父类的成员方法? super. 方法名()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请说如何使用super关键字在构造方法中,调用父类的构造方法? super()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请说如果在构造方法中我们没有this调用本类的构造方法,也没有super调用父类的构造方法,会怎么样?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请问在构造方法中可以同时使用this调用本类构造方法,super调用父类构造方法吗?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请阐述你对抽象方法和抽象类的理解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请说出什么抽象方法 ?  只有方法签名，没有方法体的方法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请说出什么抽象类 ?   包含抽象方法的类型叫抽象类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请说出抽象方法的特点是什么 ?   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请问什么时候需要使用抽象方法 ?  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请抽象类可以直接创建对象吗? 为什么?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请问什么是方法实现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请问抽象类可以有构造方法吗,构造方法在抽象类有意义吗?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请问抽象类一定是父类吗? 不一定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请问抽象类中可以没有抽象方法吗 ? 可以的</w:t>
      </w:r>
      <w:bookmarkStart w:id="0" w:name="_GoBack"/>
      <w:bookmarkEnd w:id="0"/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请问是先有抽象类还是先有子类?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子类访问父类的成员变量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子类访问父类的方法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在子类中使用super关键调用父类构造方法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一只黄色的加菲猫和一条白色名称为洛洛的哈士奇狗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把猫和狗共性抽取到动物类中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 名称(name), 颜色(color)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要求:成员变量私有,提供空参和有参的构造方法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定义猫类(Cat),继承Animal类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提供空参,有参构造方法,在有参构造中调用父类的构造方法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品种(breed)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提供空参,有参构造方法,在有参构造中调用父类的构造方法</w:t>
      </w:r>
    </w:p>
    <w:p>
      <w:pPr>
        <w:numPr>
          <w:ilvl w:val="0"/>
          <w:numId w:val="6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创建测试类Test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使用Cat类的带参构造创建猫对象 c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Dog 类的带参构造创建狗对象 d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继承后对象的内存图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请绘制Dog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这句代码的内存图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这里Dog类是第5题中的Dog类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打开画图软件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在画布的左上角写上: 继承后对象的内存图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在左边写上: 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在这句代码右边,绘制大长方形方块,在左上角标注 栈内存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在这个长方形方块的右侧,在绘制一个更大的方块标注为: 堆内存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在栈内存的方块内部,绘制一个小方块, 在左上角标注为Dog d; 表示为局部变量d开辟的存储空间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在堆内存的方法内部,绘制一个大一点方块,用于描述创建对象分配的存储空间,在这个方块,上面写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表示创建对象分配的存储空间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在这个对象的方块内,右边绘制一个比较大方块,这个方法左上角标注为super表为父类开辟的存储空间.  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在父类的存储空间,绘制一个小方块,左上角标注为String name; 表示父类的name的成员变量; 小方块内部写上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,表示该成员变量的值为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再在父类的方块中绘制一个小方块,左上角标注为color,表示为成员变量color分配的存储空间,方块内部写上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,表示该成员变量的值为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在当前对象的方块内部,父类存储空间外部,绘制一个小方块,左上角标注为breed,表示为子类成员变量breed分配的存储空间,方块内部写上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,表示成员变量breed的值为哈士奇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在对象方块的左上角,标注0x001, 表示该对象的内存地址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在栈内存中,代表局部变量d的小方块中写上0x001,表示局部变量d中存储是对象的地址; 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绘制一条从栈内存局部变量d中0x001到堆内存对象的0x001带有箭头的线,表示栈内存的变量,指向堆内存的对象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工资为8000元的30岁的王小平老师,会吃饭(吃工作餐)和讲课.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成绩为90分的15岁的李小乐学生,会吃饭(吃学生餐)和学习.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把老师和学生的共性抽取人类中,人类不使用抽象类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名称(name),年龄(age)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吃饭(void eat())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30岁的王小平在吃饭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定义老师类(Teacher),继承Person类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 salary(工资)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工资为8000元的30岁的王小平老师在吃工作餐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lecture() 讲课方法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工资为8000元的30岁的王小平老师在讲课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定义学生类(Student),继承Person类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score(成绩)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成绩为90分的15岁的李小乐学生在吃学生餐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study() 学习方法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成绩为90分的15岁的李小乐学生在学习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创建老师对象t,并把名称赋值为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王小平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,年龄赋值为30,工资赋值为8000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调用老师对象t的吃饭方法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调用老师对象t的讲解方法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创建学生对象 s,并把名称赋值为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李小乐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,年龄赋值为14,成绩赋值为90分.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调用学生对象 s 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调用学生对象 s 的学习方法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2岁的红色的公鸡会吃饭(啄米)和打鸣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1岁的黑色的鸭子会吃饭(吃鱼)和游泳.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把公鸡和鸭子的共性抽取家禽类中,家禽类不使用抽象类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定义家禽类(Poultry)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颜色(color),年龄(age)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吃饭(void eat())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2岁的红色家禽在吃饭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定义公鸡类(Cock),继承Poultry类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2岁的红色公鸡在啄米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打鸣(crow)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2岁的红色公鸡在打鸣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定义鸭子类(Duck),继承Poultry类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1岁的黑色的鸭子在吃鱼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swim()  游泳方法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1岁的黑色的鸭子在游泳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0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创建公鸡对象c,并把颜色赋值为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红色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,年龄赋值为2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调用公鸡对象c的吃饭方法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调用公鸡对象c的打鸣方法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创建鸭子对象 d,并把颜色赋值为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,年龄赋值为1.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调用鸭子对象 d 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调用鸭子对象 d 的游泳方法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18岁的演员景甜会吃饭(吃小龙虾)和跳舞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30岁的歌手薛之谦会吃饭(吃大闸蟹)和唱歌.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把演员和歌手的共性抽取人类中,使用抽象类和抽象方法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 人类(Person)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姓名(name),年龄(age)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 吃饭(void eat())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定义演员类(Actor),继承Person类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 eat()方法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18岁的演员景甜在吃小龙虾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跳舞(dance)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18岁的演员景甜在跳白天鹅.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定义歌手类(Singer),继承Person类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30岁的歌手薛之谦在吃大闸蟹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sing()  唱歌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30岁的歌手薛之谦在演唱丑八怪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创建演员对象a,并把名称赋值为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,年龄赋值为18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调用演员对象a的吃饭方法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调用演员对象a的跳舞方法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创建歌手对象 s,并把姓名赋值为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薛之谦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,年龄赋值为30.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调用歌手对象 s 的吃饭方法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调用歌手对象 s 的唱歌方法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四条腿黑色的狗会吃饭(吃骨头)和看家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两条腿的绿色鹦鹉吃饭(吃小米)和说话.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把狗和鹦鹉的共性抽取动物类中,使用抽象类和抽象方法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 动物类(Animal)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颜色(color),腿的个数(numOfLegs)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 吃饭(void eat())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定义狗类(Dog),继承Animal类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 eat()方法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4条腿黑色的狗在啃骨头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看家(lookHome)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4条腿黑色的狗在看家.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定义鹦鹉类(Parrot),继承Animal类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2条腿的绿色鹦鹉在吃小米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say()  说明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2条腿的绿色鹦鹉在说你好,丑八怪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3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创建Dog对象d,并把颜色赋值为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,腿的个数赋值为4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调用Dog对象d的吃饭方法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调用Dog对象d的看家方法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创建Porrot对象 p,并把颜色赋值为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绿色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,腿的个数赋值为2.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调用Porrot对象 p 的吃饭方法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调用Porrot对象 p 的说话方法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在动物园中有多种动物,每种动物都年龄和腿的个数,按吃的不同分为食肉动物和食草动物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食肉动物: 有老虎,啄木鸟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食草动物: 有长颈鹿,兔子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吃的东西: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老虎: 年龄为 2的4条腿的老虎在吃羊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啄木鸟:  年龄为 1岁的2条腿的啄木鸟的在吃昆虫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长颈鹿:  年龄为 3 岁的4条腿的长颈鹿在吃树叶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兔子: 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一. 分析继承关系: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98425</wp:posOffset>
                </wp:positionV>
                <wp:extent cx="1143000" cy="441960"/>
                <wp:effectExtent l="12700" t="12700" r="1778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345" y="5287645"/>
                          <a:ext cx="11430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动物类(Animal)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5pt;margin-top:7.75pt;height:34.8pt;width:90pt;z-index:251659264;v-text-anchor:middle;mso-width-relative:page;mso-height-relative:page;" fillcolor="#DCE6F2 [660]" filled="t" stroked="t" coordsize="21600,21600" o:gfxdata="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SPdKtYAAAAJAQAADwAAAAAAAAABACAAAAAiAAAAZHJzL2Rvd25yZXYueG1sUEsBAhQAFAAA&#10;AAgAh07iQJyTy66cAgAATgUAAA4AAAAAAAAAAQAgAAAAJQEAAGRycy9lMm9Eb2MueG1sUEsFBgAA&#10;AAAGAAYAWQEAADM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动物类(Animal)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83185</wp:posOffset>
                </wp:positionV>
                <wp:extent cx="1055370" cy="304800"/>
                <wp:effectExtent l="1270" t="23495" r="10160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5" idx="2"/>
                      </wps:cNvCnPr>
                      <wps:spPr>
                        <a:xfrm flipV="1">
                          <a:off x="3185795" y="5721985"/>
                          <a:ext cx="10553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85pt;margin-top:6.55pt;height:24pt;width:83.1pt;z-index:251666432;mso-width-relative:page;mso-height-relative:page;" filled="f" stroked="t" coordsize="21600,21600" o:gfxdata="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u6ZyZ2gAAAAkBAAAPAAAA&#10;AAAAAAEAIAAAACIAAABkcnMvZG93bnJldi54bWxQSwECFAAUAAAACACHTuJAf/8SxUwCAABdBAAA&#10;DgAAAAAAAAABACAAAAApAQAAZHJzL2Uyb0RvYy54bWxQSwUGAAAAAAYABgBZAQAA5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570865</wp:posOffset>
                </wp:positionV>
                <wp:extent cx="610235" cy="381000"/>
                <wp:effectExtent l="2540" t="0" r="12065" b="152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7" idx="2"/>
                      </wps:cNvCnPr>
                      <wps:spPr>
                        <a:xfrm flipV="1">
                          <a:off x="0" y="0"/>
                          <a:ext cx="61023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.55pt;margin-top:44.95pt;height:30pt;width:48.05pt;z-index:251670528;mso-width-relative:page;mso-height-relative:page;" filled="f" stroked="t" coordsize="21600,21600" o:gfxdata="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S7ig/2gAAAAoBAAAPAAAAAAAAAAEAIAAAACIAAABkcnMv&#10;ZG93bnJldi54bWxQSwECFAAUAAAACACHTuJAjL4LnzoCAABRBAAADgAAAAAAAAABACAAAAApAQAA&#10;ZHJzL2Uyb0RvYy54bWxQSwUGAAAAAAYABgBZAQAA1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586105</wp:posOffset>
                </wp:positionV>
                <wp:extent cx="476250" cy="403860"/>
                <wp:effectExtent l="0" t="0" r="11430" b="76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6" idx="2"/>
                      </wps:cNvCnPr>
                      <wps:spPr>
                        <a:xfrm flipH="1" flipV="1">
                          <a:off x="0" y="0"/>
                          <a:ext cx="47625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0.85pt;margin-top:46.15pt;height:31.8pt;width:37.5pt;z-index:251669504;mso-width-relative:page;mso-height-relative:page;" filled="f" stroked="t" coordsize="21600,21600" o:gfxdata="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wB9YdgAAAAKAQAADwAAAAAAAAABACAAAAAiAAAA&#10;ZHJzL2Rvd25yZXYueG1sUEsBAhQAFAAAAAgAh07iQLFoq1hAAgAAWwQAAA4AAAAAAAAAAQAgAAAA&#10;JwEAAGRycy9lMm9Eb2MueG1sUEsFBgAAAAAGAAYAWQEAANk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586105</wp:posOffset>
                </wp:positionV>
                <wp:extent cx="941070" cy="365760"/>
                <wp:effectExtent l="1905" t="15240" r="1905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6" idx="2"/>
                      </wps:cNvCnPr>
                      <wps:spPr>
                        <a:xfrm flipV="1">
                          <a:off x="0" y="0"/>
                          <a:ext cx="9410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75pt;margin-top:46.15pt;height:28.8pt;width:74.1pt;z-index:251668480;mso-width-relative:page;mso-height-relative:page;" filled="f" stroked="t" coordsize="21600,21600" o:gfxdata="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W/4Pf2gAAAAoBAAAPAAAAAAAAAAEAIAAAACIAAABkcnMv&#10;ZG93bnJldi54bWxQSwECFAAUAAAACACHTuJA2Cx1rToCAABRBAAADgAAAAAAAAABACAAAAApAQAA&#10;ZHJzL2Uyb0RvYy54bWxQSwUGAAAAAAYABgBZAQAA1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-145415</wp:posOffset>
                </wp:positionV>
                <wp:extent cx="1456055" cy="289560"/>
                <wp:effectExtent l="0" t="31750" r="6985" b="139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5" idx="2"/>
                      </wps:cNvCnPr>
                      <wps:spPr>
                        <a:xfrm flipH="1" flipV="1">
                          <a:off x="0" y="0"/>
                          <a:ext cx="1456055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95pt;margin-top:-11.45pt;height:22.8pt;width:114.65pt;z-index:251667456;mso-width-relative:page;mso-height-relative:page;" filled="f" stroked="t" coordsize="21600,21600" o:gfxdata="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emIKbYAAAACgEAAA8AAAAAAAAAAQAgAAAAIgAAAGRy&#10;cy9kb3ducmV2LnhtbFBLAQIUABQAAAAIAIdO4kBnnfDvPgIAAFsEAAAOAAAAAAAAAAEAIAAAACcB&#10;AABkcnMvZTJvRG9jLnhtbFBLBQYAAAAABgAGAFkBAADX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144145</wp:posOffset>
                </wp:positionV>
                <wp:extent cx="1570355" cy="426720"/>
                <wp:effectExtent l="12700" t="12700" r="1714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食草类动物(Herbivore)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75pt;margin-top:11.35pt;height:33.6pt;width:123.65pt;z-index:251661312;v-text-anchor:middle;mso-width-relative:page;mso-height-relative:page;" fillcolor="#DCE6F2 [660]" filled="t" stroked="t" coordsize="21600,21600" o:gfxdata="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6FJC/Y&#10;AAAACQEAAA8AAAAAAAAAAQAgAAAAIgAAAGRycy9kb3ducmV2LnhtbFBLAQIUABQAAAAIAIdO4kBV&#10;r1eOkgIAAEIFAAAOAAAAAAAAAAEAIAAAACcBAABkcnMvZTJvRG9jLnhtbFBLBQYAAAAABgAGAFkB&#10;AAAr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食草类动物(Herbivore)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159385</wp:posOffset>
                </wp:positionV>
                <wp:extent cx="1409700" cy="426720"/>
                <wp:effectExtent l="12700" t="12700" r="2540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食肉动物(Carnivore)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35pt;margin-top:12.55pt;height:33.6pt;width:111pt;z-index:251660288;v-text-anchor:middle;mso-width-relative:page;mso-height-relative:page;" fillcolor="#DCE6F2 [660]" filled="t" stroked="t" coordsize="21600,21600" o:gfxdata="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AHvzNcA&#10;AAAJAQAADwAAAAAAAAABACAAAAAiAAAAZHJzL2Rvd25yZXYueG1sUEsBAhQAFAAAAAgAh07iQDNG&#10;3NqSAgAAQgUAAA4AAAAAAAAAAQAgAAAAJgEAAGRycy9lMm9Eb2MueG1sUEsFBgAAAAAGAAYAWQEA&#10;ACo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食肉动物(Carnivore)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115570</wp:posOffset>
                </wp:positionV>
                <wp:extent cx="902970" cy="409575"/>
                <wp:effectExtent l="0" t="9525" r="1143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H="1" flipV="1">
                          <a:off x="0" y="0"/>
                          <a:ext cx="90297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7.65pt;margin-top:9.1pt;height:32.25pt;width:71.1pt;z-index:251671552;mso-width-relative:page;mso-height-relative:page;" filled="f" stroked="t" coordsize="21600,21600" o:gfxdata="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I62+HXAAAACQEAAA8AAAAAAAAAAQAgAAAAIgAAAGRycy9kb3ducmV2&#10;LnhtbFBLAQIUABQAAAAIAIdO4kABS9CQNgIAAEEEAAAOAAAAAAAAAAEAIAAAACYBAABkcnMvZTJv&#10;RG9jLnhtbFBLBQYAAAAABgAGAFkBAADO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老虎(Tiger)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75pt;margin-top:2.95pt;height:33.6pt;width:90pt;z-index:251662336;v-text-anchor:middle;mso-width-relative:page;mso-height-relative:page;" fillcolor="#DCE6F2 [660]" filled="t" stroked="t" coordsize="21600,21600" o:gfxdata="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JRpFdUAAAAH&#10;AQAADwAAAAAAAAABACAAAAAiAAAAZHJzL2Rvd25yZXYueG1sUEsBAhQAFAAAAAgAh07iQK+NhlWR&#10;AgAARAUAAA4AAAAAAAAAAQAgAAAAJAEAAGRycy9lMm9Eb2MueG1sUEsFBgAAAAAGAAYAWQEAACcG&#10;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老虎(Tiger)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75565</wp:posOffset>
                </wp:positionV>
                <wp:extent cx="1143000" cy="426720"/>
                <wp:effectExtent l="12700" t="12700" r="1778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啄木鸟(Pecker)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35pt;margin-top:5.95pt;height:33.6pt;width:90pt;z-index:251663360;v-text-anchor:middle;mso-width-relative:page;mso-height-relative:page;" fillcolor="#DCE6F2 [660]" filled="t" stroked="t" coordsize="21600,21600" o:gfxdata="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1A2G7WAAAA&#10;CQEAAA8AAAAAAAAAAQAgAAAAIgAAAGRycy9kb3ducmV2LnhtbFBLAQIUABQAAAAIAIdO4kBuijAU&#10;kQIAAEQFAAAOAAAAAAAAAAEAIAAAACUBAABkcnMvZTJvRG9jLnhtbFBLBQYAAAAABgAGAFkBAAAo&#10;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啄木鸟(Pecker)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长颈鹿(Giraffe)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55pt;margin-top:2.95pt;height:33.6pt;width:90pt;z-index:251664384;v-text-anchor:middle;mso-width-relative:page;mso-height-relative:page;" fillcolor="#DCE6F2 [660]" filled="t" stroked="t" coordsize="21600,21600" o:gfxdata="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7mq7XVAAAA&#10;CAEAAA8AAAAAAAAAAQAgAAAAIgAAAGRycy9kb3ducmV2LnhtbFBLAQIUABQAAAAIAIdO4kCuClPZ&#10;kgIAAEQFAAAOAAAAAAAAAAEAIAAAACQBAABkcnMvZTJvRG9jLnhtbFBLBQYAAAAABgAGAFkBAAAo&#10;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长颈鹿(Giraffe)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67945</wp:posOffset>
                </wp:positionV>
                <wp:extent cx="1143000" cy="426720"/>
                <wp:effectExtent l="12700" t="12700" r="1778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兔子(Rabbit)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75pt;margin-top:5.35pt;height:33.6pt;width:90pt;z-index:251665408;v-text-anchor:middle;mso-width-relative:page;mso-height-relative:page;" fillcolor="#DCE6F2 [660]" filled="t" stroked="t" coordsize="21600,21600" o:gfxdata="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XYMxdUAAAAJ&#10;AQAADwAAAAAAAAABACAAAAAiAAAAZHJzL2Rvd25yZXYueG1sUEsBAhQAFAAAAAgAh07iQC2C6taR&#10;AgAARAUAAA4AAAAAAAAAAQAgAAAAJAEAAGRycy9lMm9Eb2MueG1sUEsFBgAAAAAGAAYAWQEAACcG&#10;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兔子(Rabbit)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最顶层父类: 动物类(Animal)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食肉类动物(Carnivore)和食草类动物(Herbivore)继承自动物类(Animal)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老虎(Tiger)和啄木鸟(Pecker)继承食肉类动物(Carnivore)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长颈鹿(Giraffe)和兔子(Rabbit)继承食草动物(Herbivore)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代码实现步骤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成员变量:年龄(age),腿的个数(numOfLegs)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抽象方法: void eat()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提供空参和有参构造方法和setXxx和getXxx方法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定义抽象类食肉类动物(Carnivore)继承自动物类(Animal)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定义抽象类食草类动物(Herbivore)继承自动物类(Animal)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定义老虎类(Tiger)继承食肉类动物(Carnivore)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2的4条腿的老虎在吃羊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定义啄木鸟(Pecker)继承食肉类动物(Carnivore)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1岁的2条腿的啄木鸟的在吃昆虫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定义长颈鹿(Giraffe)继承食草动物(Herbivore)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3 岁的4条腿的长颈鹿在吃树叶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定义兔子(Rabbit)继承食草动物(Herbivore)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定义测试类Test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提供main方法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在main方法中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创建老虎对象 t,年龄赋值为2,腿的个数赋值为4;调用老虎对象t的eat()方法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创建啄木鸟对象 p,年龄赋值为1,腿的个数赋值为2;调用啄木鸟对象p的eat()方法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创建长颈鹿对象 g,年龄赋值为3,腿的个数赋值为4;调用长颈鹿对象g的eat()方法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创建兔子对象 r,年龄赋值为1,,腿的个数赋值为4;调用兔子对象r的eat()方法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类名做参数类型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请用代码描述：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20岁1.75米的男孩慕容紫英有一个18岁1.6米瓜子脸女朋友欧阳青青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欧阳青青在洗一件白色的李宁牌子的衣服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慕容紫英去散步(和欧阳青青)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慕容紫英用带有阳刚之气的声音对欧阳青青说:我会守护你一生一世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欧阳青青微笑着用于甜美的声音对慕容紫英说:有你在我就安心.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男孩和女孩的共有成员提取到人类中,使用抽象类和抽象方法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定义衣服类(Clothes)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颜色(color)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品牌(brand)</w:t>
      </w:r>
    </w:p>
    <w:p>
      <w:pPr>
        <w:numPr>
          <w:ilvl w:val="1"/>
          <w:numId w:val="1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 无参,带参构造和setXxx和getXxx方法</w:t>
      </w:r>
    </w:p>
    <w:p>
      <w:pPr>
        <w:numPr>
          <w:ilvl w:val="0"/>
          <w:numId w:val="17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抽象类(Person)</w:t>
      </w:r>
    </w:p>
    <w:p>
      <w:pPr>
        <w:numPr>
          <w:ilvl w:val="1"/>
          <w:numId w:val="1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姓名 name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年龄 age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身高 height</w:t>
      </w:r>
    </w:p>
    <w:p>
      <w:pPr>
        <w:numPr>
          <w:ilvl w:val="1"/>
          <w:numId w:val="1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抽象方法  void say(String content)</w:t>
      </w:r>
    </w:p>
    <w:p>
      <w:pPr>
        <w:numPr>
          <w:ilvl w:val="1"/>
          <w:numId w:val="1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0"/>
        </w:numPr>
        <w:tabs>
          <w:tab w:val="left" w:pos="1260"/>
        </w:tabs>
        <w:ind w:leftChars="0"/>
        <w:rPr>
          <w:lang w:val="zh-CN"/>
        </w:rPr>
      </w:pPr>
      <w:r>
        <w:rPr>
          <w:rFonts w:hint="eastAsia"/>
          <w:lang w:val="en-US" w:eastAsia="zh-CN"/>
        </w:rPr>
        <w:t>3. 定义Girl类,继承Person类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脸型(String face)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成员方法: 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  void say(String content) 方法</w:t>
      </w:r>
    </w:p>
    <w:p>
      <w:pPr>
        <w:numPr>
          <w:ilvl w:val="3"/>
          <w:numId w:val="19"/>
        </w:numPr>
        <w:tabs>
          <w:tab w:val="left" w:pos="840"/>
          <w:tab w:val="clear" w:pos="1680"/>
        </w:tabs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输出格式: 欧阳青青微笑着用于甜美的声音对慕容紫英说:有你在我就安心.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特有方法: 洗衣服 wash(Clothes c) 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 欧阳青青在洗一件白色的李宁牌子的衣服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20"/>
        </w:numPr>
        <w:tabs>
          <w:tab w:val="left" w:pos="1260"/>
        </w:tabs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定义Boy类,继承Person类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女朋友 (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girlFriend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成员方法: 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  void say(String content) 方法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输出格式:容紫英用带有阳刚之气的声音对欧阳青青说:我会守护你一生一世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特有方法: 散步 walking() 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 慕容紫英和欧阳青青在河边的林荫小道上手牵着手散步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2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5. 定义测试类Test</w:t>
      </w:r>
    </w:p>
    <w:p>
      <w:pPr>
        <w:numPr>
          <w:ilvl w:val="1"/>
          <w:numId w:val="2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2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创建衣服对象 c,品牌初始化为李宁,颜色初始化为白色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创建女孩对象 girl,姓名赋值为欧阳青青,年龄赋值为18,身高赋值为1.6,脸型赋值为瓜子脸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创建男孩对象 boy,姓名赋值为慕容紫英,年龄赋值以为20,身高赋值1.75,女朋友赋值为girl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调用对象girl的洗衣服方法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调用对象boy的散步方法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调用对象boy的说话方法,传入: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我会守护你一生一世</w:t>
      </w:r>
      <w:r>
        <w:rPr>
          <w:rFonts w:hint="default"/>
          <w:lang w:val="en-US" w:eastAsia="zh-CN"/>
        </w:rPr>
        <w:t>”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调用对象 girl 的说话方法,传入: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有你在我就安心.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白色四条腿的北极熊(Bear)会吃(吃蜂蜜)和抓鱼(catchFish)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黑色四条腿的大熊猫(Panda)会吃(吃竹子)和爬树(climbTree)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把北极熊和大熊猫的共性提取动物类(Animal)中,不使用抽象类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4个轮子的白色的汽车可以跑(开着跑)和加油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2个轮子的红色电动自行车可以跑(骑着跑)和充电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把汽车和电动自行车的共性抽取到交通工具类中,使用抽象类和抽象方法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highlight w:val="yellow"/>
          <w:lang w:val="zh-CN"/>
        </w:rPr>
      </w:pPr>
      <w:r>
        <w:rPr>
          <w:rFonts w:hint="eastAsia"/>
          <w:highlight w:val="yellow"/>
          <w:lang w:val="zh-CN"/>
        </w:rPr>
        <w:t>训练案例</w:t>
      </w:r>
      <w:r>
        <w:rPr>
          <w:rFonts w:hint="eastAsia"/>
          <w:highlight w:val="yellow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在极客营有很多员工(Employee),按照工作内容不同分教研部员工(Teacher)和行政部员工(AdminStaff)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教研部根据教学的方式不同又分为讲师(Lecturer)和助教(Tutor)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行政部根据负责事项不同,有分为维护专员(Maintainer),采购专员(Buyer)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公司的每一个员工都编号,姓名和其负责的工作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讲师: 工号为 666 的讲师 傅红雪 在讲课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助教: 工号为 668的助教 顾棋 在帮助学生解决问题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维护专员: 工号为 686 的维护专员 庖丁 在解决不能共享屏幕问题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采购专员: 工号为 888 的采购专员 景甜 在采购音响设备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参考今天的综合案例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663F"/>
    <w:multiLevelType w:val="multilevel"/>
    <w:tmpl w:val="58F166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55DE4"/>
    <w:multiLevelType w:val="singleLevel"/>
    <w:tmpl w:val="58F55DE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F55FB3"/>
    <w:multiLevelType w:val="multilevel"/>
    <w:tmpl w:val="58F55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DBFA0"/>
    <w:multiLevelType w:val="multilevel"/>
    <w:tmpl w:val="590DBFA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0FDC07"/>
    <w:multiLevelType w:val="singleLevel"/>
    <w:tmpl w:val="590FDC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0FDDF0"/>
    <w:multiLevelType w:val="singleLevel"/>
    <w:tmpl w:val="590FDD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0FDE0F"/>
    <w:multiLevelType w:val="singleLevel"/>
    <w:tmpl w:val="590FDE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0FE91C"/>
    <w:multiLevelType w:val="multilevel"/>
    <w:tmpl w:val="590FE9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02752"/>
    <w:multiLevelType w:val="multilevel"/>
    <w:tmpl w:val="591027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031E9"/>
    <w:multiLevelType w:val="multilevel"/>
    <w:tmpl w:val="591031E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0336C"/>
    <w:multiLevelType w:val="multilevel"/>
    <w:tmpl w:val="591033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03973"/>
    <w:multiLevelType w:val="multilevel"/>
    <w:tmpl w:val="591039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03B8C"/>
    <w:multiLevelType w:val="multilevel"/>
    <w:tmpl w:val="59103B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03B9C"/>
    <w:multiLevelType w:val="multilevel"/>
    <w:tmpl w:val="59103B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03C90"/>
    <w:multiLevelType w:val="multilevel"/>
    <w:tmpl w:val="59103C90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06141"/>
    <w:multiLevelType w:val="singleLevel"/>
    <w:tmpl w:val="59106141"/>
    <w:lvl w:ilvl="0" w:tentative="0">
      <w:start w:val="2"/>
      <w:numFmt w:val="chineseCounting"/>
      <w:suff w:val="space"/>
      <w:lvlText w:val="%1."/>
      <w:lvlJc w:val="left"/>
    </w:lvl>
  </w:abstractNum>
  <w:abstractNum w:abstractNumId="18">
    <w:nsid w:val="59106174"/>
    <w:multiLevelType w:val="multilevel"/>
    <w:tmpl w:val="5910617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1161C2"/>
    <w:multiLevelType w:val="multilevel"/>
    <w:tmpl w:val="591161C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16BB9"/>
    <w:multiLevelType w:val="multilevel"/>
    <w:tmpl w:val="59116BB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91178B6"/>
    <w:multiLevelType w:val="multilevel"/>
    <w:tmpl w:val="591178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19"/>
  </w:num>
  <w:num w:numId="13">
    <w:abstractNumId w:val="12"/>
  </w:num>
  <w:num w:numId="14">
    <w:abstractNumId w:val="20"/>
  </w:num>
  <w:num w:numId="15">
    <w:abstractNumId w:val="17"/>
  </w:num>
  <w:num w:numId="16">
    <w:abstractNumId w:val="18"/>
  </w:num>
  <w:num w:numId="17">
    <w:abstractNumId w:val="13"/>
  </w:num>
  <w:num w:numId="18">
    <w:abstractNumId w:val="1"/>
  </w:num>
  <w:num w:numId="19">
    <w:abstractNumId w:val="15"/>
  </w:num>
  <w:num w:numId="20">
    <w:abstractNumId w:val="16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jYTA0NzU3MjA0Y2YwY2VhMzllNzNmZjkyZjQ4MjcifQ=="/>
  </w:docVars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5E2332"/>
    <w:rsid w:val="00666B0D"/>
    <w:rsid w:val="006B7E4E"/>
    <w:rsid w:val="006D2DE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4CAE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164B6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1E5CF6"/>
    <w:rsid w:val="01363CAB"/>
    <w:rsid w:val="01685581"/>
    <w:rsid w:val="017B455B"/>
    <w:rsid w:val="01A70836"/>
    <w:rsid w:val="01AF20E6"/>
    <w:rsid w:val="01B84D5C"/>
    <w:rsid w:val="01BD367A"/>
    <w:rsid w:val="01CD4ED8"/>
    <w:rsid w:val="01D90217"/>
    <w:rsid w:val="02233157"/>
    <w:rsid w:val="022E0738"/>
    <w:rsid w:val="02307D09"/>
    <w:rsid w:val="023A130D"/>
    <w:rsid w:val="024C4CAF"/>
    <w:rsid w:val="02733C28"/>
    <w:rsid w:val="02A666C3"/>
    <w:rsid w:val="0311265D"/>
    <w:rsid w:val="032B16E4"/>
    <w:rsid w:val="033232DE"/>
    <w:rsid w:val="03375B81"/>
    <w:rsid w:val="035E19EE"/>
    <w:rsid w:val="03890C15"/>
    <w:rsid w:val="041042A2"/>
    <w:rsid w:val="04806763"/>
    <w:rsid w:val="04FF58B7"/>
    <w:rsid w:val="053C314E"/>
    <w:rsid w:val="057300D5"/>
    <w:rsid w:val="05862D97"/>
    <w:rsid w:val="05C0674A"/>
    <w:rsid w:val="066B4E57"/>
    <w:rsid w:val="068B3A9D"/>
    <w:rsid w:val="06C43603"/>
    <w:rsid w:val="0719076C"/>
    <w:rsid w:val="072817BD"/>
    <w:rsid w:val="0742206A"/>
    <w:rsid w:val="074754BC"/>
    <w:rsid w:val="07FE205E"/>
    <w:rsid w:val="0821326C"/>
    <w:rsid w:val="08397DC4"/>
    <w:rsid w:val="083A2BF6"/>
    <w:rsid w:val="08546B89"/>
    <w:rsid w:val="085618D2"/>
    <w:rsid w:val="08665722"/>
    <w:rsid w:val="093D33BF"/>
    <w:rsid w:val="09AF1061"/>
    <w:rsid w:val="09C207EE"/>
    <w:rsid w:val="0A1B2672"/>
    <w:rsid w:val="0A60067F"/>
    <w:rsid w:val="0A967754"/>
    <w:rsid w:val="0AE8110C"/>
    <w:rsid w:val="0B5509DA"/>
    <w:rsid w:val="0BA00603"/>
    <w:rsid w:val="0BAA323D"/>
    <w:rsid w:val="0C0B6449"/>
    <w:rsid w:val="0C0D5181"/>
    <w:rsid w:val="0C404C41"/>
    <w:rsid w:val="0C824744"/>
    <w:rsid w:val="0CA54458"/>
    <w:rsid w:val="0CAD4F66"/>
    <w:rsid w:val="0CCD649F"/>
    <w:rsid w:val="0D805E8D"/>
    <w:rsid w:val="0D991A70"/>
    <w:rsid w:val="0DEE4F62"/>
    <w:rsid w:val="0DFE27FA"/>
    <w:rsid w:val="0E2259D5"/>
    <w:rsid w:val="0E701536"/>
    <w:rsid w:val="0E7F0679"/>
    <w:rsid w:val="0F88197A"/>
    <w:rsid w:val="0FC72597"/>
    <w:rsid w:val="0FE0699D"/>
    <w:rsid w:val="0FF961B8"/>
    <w:rsid w:val="10263C11"/>
    <w:rsid w:val="10274F40"/>
    <w:rsid w:val="103919EA"/>
    <w:rsid w:val="104E6A9B"/>
    <w:rsid w:val="10C124CA"/>
    <w:rsid w:val="1160642E"/>
    <w:rsid w:val="11613EFB"/>
    <w:rsid w:val="11B02B78"/>
    <w:rsid w:val="11E37729"/>
    <w:rsid w:val="123A67BF"/>
    <w:rsid w:val="125E4185"/>
    <w:rsid w:val="12F168DD"/>
    <w:rsid w:val="130D3051"/>
    <w:rsid w:val="133F1345"/>
    <w:rsid w:val="13642348"/>
    <w:rsid w:val="139E4F24"/>
    <w:rsid w:val="13A22CE0"/>
    <w:rsid w:val="13CE7059"/>
    <w:rsid w:val="13D07526"/>
    <w:rsid w:val="13F67E1C"/>
    <w:rsid w:val="14054914"/>
    <w:rsid w:val="147258E3"/>
    <w:rsid w:val="14B8055A"/>
    <w:rsid w:val="14D23005"/>
    <w:rsid w:val="14D31820"/>
    <w:rsid w:val="14F14BBC"/>
    <w:rsid w:val="14FE4547"/>
    <w:rsid w:val="15251477"/>
    <w:rsid w:val="155002B2"/>
    <w:rsid w:val="15A35740"/>
    <w:rsid w:val="15DA02AD"/>
    <w:rsid w:val="15F3191D"/>
    <w:rsid w:val="16315833"/>
    <w:rsid w:val="165C1059"/>
    <w:rsid w:val="1668456F"/>
    <w:rsid w:val="169E21DB"/>
    <w:rsid w:val="170540AB"/>
    <w:rsid w:val="17287661"/>
    <w:rsid w:val="17730D0E"/>
    <w:rsid w:val="17847CB4"/>
    <w:rsid w:val="179C06FB"/>
    <w:rsid w:val="179F41BF"/>
    <w:rsid w:val="17D82E26"/>
    <w:rsid w:val="1816699B"/>
    <w:rsid w:val="185A6C83"/>
    <w:rsid w:val="18865E2F"/>
    <w:rsid w:val="18E60C9E"/>
    <w:rsid w:val="18F90257"/>
    <w:rsid w:val="190017F2"/>
    <w:rsid w:val="19051045"/>
    <w:rsid w:val="190D79E3"/>
    <w:rsid w:val="190E6132"/>
    <w:rsid w:val="1996154A"/>
    <w:rsid w:val="19CB48B7"/>
    <w:rsid w:val="1A212A2C"/>
    <w:rsid w:val="1A427B42"/>
    <w:rsid w:val="1A576A50"/>
    <w:rsid w:val="1B18254E"/>
    <w:rsid w:val="1B2F6F2E"/>
    <w:rsid w:val="1B7E00C0"/>
    <w:rsid w:val="1B873521"/>
    <w:rsid w:val="1BB63A36"/>
    <w:rsid w:val="1BFA419F"/>
    <w:rsid w:val="1C136437"/>
    <w:rsid w:val="1C3E416F"/>
    <w:rsid w:val="1C5C3CA5"/>
    <w:rsid w:val="1C605C22"/>
    <w:rsid w:val="1C9363E4"/>
    <w:rsid w:val="1C986430"/>
    <w:rsid w:val="1CE666DF"/>
    <w:rsid w:val="1CED6DD5"/>
    <w:rsid w:val="1DEE29B5"/>
    <w:rsid w:val="1E021FD5"/>
    <w:rsid w:val="1E0444BE"/>
    <w:rsid w:val="1E112F2E"/>
    <w:rsid w:val="1E6B6B64"/>
    <w:rsid w:val="1E757E8D"/>
    <w:rsid w:val="1E8253DE"/>
    <w:rsid w:val="1F6079D3"/>
    <w:rsid w:val="1F87407D"/>
    <w:rsid w:val="1F950587"/>
    <w:rsid w:val="1FC1615E"/>
    <w:rsid w:val="1FF054A6"/>
    <w:rsid w:val="20202CC6"/>
    <w:rsid w:val="20497911"/>
    <w:rsid w:val="20543F5C"/>
    <w:rsid w:val="206F16E1"/>
    <w:rsid w:val="20823089"/>
    <w:rsid w:val="20BA61CA"/>
    <w:rsid w:val="20F01717"/>
    <w:rsid w:val="20F94BBC"/>
    <w:rsid w:val="21015AB3"/>
    <w:rsid w:val="21292C45"/>
    <w:rsid w:val="21A20A07"/>
    <w:rsid w:val="21B01189"/>
    <w:rsid w:val="21EF2411"/>
    <w:rsid w:val="223D51EE"/>
    <w:rsid w:val="22DC5305"/>
    <w:rsid w:val="230735B4"/>
    <w:rsid w:val="23080984"/>
    <w:rsid w:val="23285E9C"/>
    <w:rsid w:val="239A6B88"/>
    <w:rsid w:val="24B1678B"/>
    <w:rsid w:val="24BD2F5A"/>
    <w:rsid w:val="24EA4191"/>
    <w:rsid w:val="24FE7E91"/>
    <w:rsid w:val="251F64B5"/>
    <w:rsid w:val="25852463"/>
    <w:rsid w:val="25EC23B7"/>
    <w:rsid w:val="260F6643"/>
    <w:rsid w:val="266F753B"/>
    <w:rsid w:val="26726486"/>
    <w:rsid w:val="26BA5364"/>
    <w:rsid w:val="26BF1770"/>
    <w:rsid w:val="271F28E9"/>
    <w:rsid w:val="274E317E"/>
    <w:rsid w:val="27BF38F3"/>
    <w:rsid w:val="2826401B"/>
    <w:rsid w:val="282F3D8C"/>
    <w:rsid w:val="2875543A"/>
    <w:rsid w:val="289E5057"/>
    <w:rsid w:val="28AD407D"/>
    <w:rsid w:val="28C548C5"/>
    <w:rsid w:val="28DD3623"/>
    <w:rsid w:val="28F32538"/>
    <w:rsid w:val="295847D8"/>
    <w:rsid w:val="29A62D63"/>
    <w:rsid w:val="29E43271"/>
    <w:rsid w:val="2A1176CD"/>
    <w:rsid w:val="2A582997"/>
    <w:rsid w:val="2A910EB5"/>
    <w:rsid w:val="2AD72BF2"/>
    <w:rsid w:val="2ADB7701"/>
    <w:rsid w:val="2AF10B58"/>
    <w:rsid w:val="2B523B1D"/>
    <w:rsid w:val="2B7471A5"/>
    <w:rsid w:val="2B9357BC"/>
    <w:rsid w:val="2BD40B7E"/>
    <w:rsid w:val="2BEA2887"/>
    <w:rsid w:val="2C3A3115"/>
    <w:rsid w:val="2C73772C"/>
    <w:rsid w:val="2C746EB0"/>
    <w:rsid w:val="2D3547D5"/>
    <w:rsid w:val="2D414A97"/>
    <w:rsid w:val="2D4270C1"/>
    <w:rsid w:val="2E572034"/>
    <w:rsid w:val="2E5E292B"/>
    <w:rsid w:val="2E6744EC"/>
    <w:rsid w:val="2E8622B9"/>
    <w:rsid w:val="2E9F6F73"/>
    <w:rsid w:val="2EAA63F2"/>
    <w:rsid w:val="2F281077"/>
    <w:rsid w:val="2F9E21F8"/>
    <w:rsid w:val="2FA31260"/>
    <w:rsid w:val="2FD5567E"/>
    <w:rsid w:val="2FE20573"/>
    <w:rsid w:val="30334A26"/>
    <w:rsid w:val="311243AA"/>
    <w:rsid w:val="3129041B"/>
    <w:rsid w:val="314D4ADF"/>
    <w:rsid w:val="321F7313"/>
    <w:rsid w:val="323B4395"/>
    <w:rsid w:val="328F79E4"/>
    <w:rsid w:val="329D3072"/>
    <w:rsid w:val="32A01876"/>
    <w:rsid w:val="32A4498D"/>
    <w:rsid w:val="32F00D6D"/>
    <w:rsid w:val="33896BEA"/>
    <w:rsid w:val="33CC7DED"/>
    <w:rsid w:val="33F21F00"/>
    <w:rsid w:val="340E386E"/>
    <w:rsid w:val="341D3248"/>
    <w:rsid w:val="34886268"/>
    <w:rsid w:val="349C03AA"/>
    <w:rsid w:val="34A77759"/>
    <w:rsid w:val="34B32C51"/>
    <w:rsid w:val="351B6B96"/>
    <w:rsid w:val="35BF57E6"/>
    <w:rsid w:val="36053817"/>
    <w:rsid w:val="3614155C"/>
    <w:rsid w:val="36357F4D"/>
    <w:rsid w:val="36696C96"/>
    <w:rsid w:val="368D05A3"/>
    <w:rsid w:val="36DC5935"/>
    <w:rsid w:val="373F0B0F"/>
    <w:rsid w:val="37946C12"/>
    <w:rsid w:val="37A8744F"/>
    <w:rsid w:val="37CC5678"/>
    <w:rsid w:val="37D02EBE"/>
    <w:rsid w:val="383A73AD"/>
    <w:rsid w:val="38527F57"/>
    <w:rsid w:val="38714902"/>
    <w:rsid w:val="3884602D"/>
    <w:rsid w:val="38B10028"/>
    <w:rsid w:val="38E8512A"/>
    <w:rsid w:val="391578C4"/>
    <w:rsid w:val="39B86521"/>
    <w:rsid w:val="39D878C6"/>
    <w:rsid w:val="3A2A66EA"/>
    <w:rsid w:val="3A2B3345"/>
    <w:rsid w:val="3AA06E46"/>
    <w:rsid w:val="3ABF525C"/>
    <w:rsid w:val="3B153F0E"/>
    <w:rsid w:val="3B171E93"/>
    <w:rsid w:val="3B17211B"/>
    <w:rsid w:val="3B784165"/>
    <w:rsid w:val="3C2D4B4A"/>
    <w:rsid w:val="3C626F00"/>
    <w:rsid w:val="3CC303C8"/>
    <w:rsid w:val="3CE92666"/>
    <w:rsid w:val="3D25759E"/>
    <w:rsid w:val="3D375D6A"/>
    <w:rsid w:val="3D7D3D18"/>
    <w:rsid w:val="3DA47A86"/>
    <w:rsid w:val="3DB068C3"/>
    <w:rsid w:val="3DB65FC9"/>
    <w:rsid w:val="3DE72C94"/>
    <w:rsid w:val="3E7150FB"/>
    <w:rsid w:val="3E821CDC"/>
    <w:rsid w:val="3F1F3374"/>
    <w:rsid w:val="400C34DD"/>
    <w:rsid w:val="401255D3"/>
    <w:rsid w:val="402B7965"/>
    <w:rsid w:val="402E67D7"/>
    <w:rsid w:val="40455A80"/>
    <w:rsid w:val="404D6388"/>
    <w:rsid w:val="40590730"/>
    <w:rsid w:val="40712064"/>
    <w:rsid w:val="40A94320"/>
    <w:rsid w:val="414259E8"/>
    <w:rsid w:val="41820938"/>
    <w:rsid w:val="41855C69"/>
    <w:rsid w:val="41B94C43"/>
    <w:rsid w:val="41CE6C6C"/>
    <w:rsid w:val="43012205"/>
    <w:rsid w:val="432A4698"/>
    <w:rsid w:val="435D0578"/>
    <w:rsid w:val="436C039D"/>
    <w:rsid w:val="43CC58C5"/>
    <w:rsid w:val="44244DE2"/>
    <w:rsid w:val="44701E09"/>
    <w:rsid w:val="44741202"/>
    <w:rsid w:val="44BF1310"/>
    <w:rsid w:val="4544069D"/>
    <w:rsid w:val="45720087"/>
    <w:rsid w:val="45895DAA"/>
    <w:rsid w:val="45F5766B"/>
    <w:rsid w:val="462E5FDA"/>
    <w:rsid w:val="47447E29"/>
    <w:rsid w:val="47524F61"/>
    <w:rsid w:val="4776296A"/>
    <w:rsid w:val="47A12965"/>
    <w:rsid w:val="47AD16E9"/>
    <w:rsid w:val="47EB73D6"/>
    <w:rsid w:val="48B00DF3"/>
    <w:rsid w:val="48BE016E"/>
    <w:rsid w:val="48C513BD"/>
    <w:rsid w:val="49A51AD9"/>
    <w:rsid w:val="49CE5FD7"/>
    <w:rsid w:val="49D459B1"/>
    <w:rsid w:val="49F509C9"/>
    <w:rsid w:val="4A463767"/>
    <w:rsid w:val="4A816415"/>
    <w:rsid w:val="4A972690"/>
    <w:rsid w:val="4AA72778"/>
    <w:rsid w:val="4ACE197C"/>
    <w:rsid w:val="4AEB0419"/>
    <w:rsid w:val="4B8B0207"/>
    <w:rsid w:val="4BCE63B0"/>
    <w:rsid w:val="4BD91928"/>
    <w:rsid w:val="4C02510B"/>
    <w:rsid w:val="4C106F0B"/>
    <w:rsid w:val="4C576674"/>
    <w:rsid w:val="4CB47E64"/>
    <w:rsid w:val="4CBC74D2"/>
    <w:rsid w:val="4CE5580A"/>
    <w:rsid w:val="4CF15B21"/>
    <w:rsid w:val="4D21605F"/>
    <w:rsid w:val="4D267AA5"/>
    <w:rsid w:val="4D2C7473"/>
    <w:rsid w:val="4D892EDC"/>
    <w:rsid w:val="4DFF0E14"/>
    <w:rsid w:val="4EB27B3C"/>
    <w:rsid w:val="4EEA12F0"/>
    <w:rsid w:val="4F08227E"/>
    <w:rsid w:val="4F1A33F3"/>
    <w:rsid w:val="4F2A2D9B"/>
    <w:rsid w:val="4F530ACE"/>
    <w:rsid w:val="4F940842"/>
    <w:rsid w:val="4FA96D32"/>
    <w:rsid w:val="4FC07536"/>
    <w:rsid w:val="4FF80E12"/>
    <w:rsid w:val="50530812"/>
    <w:rsid w:val="5073394C"/>
    <w:rsid w:val="50933C50"/>
    <w:rsid w:val="50B23264"/>
    <w:rsid w:val="513C0EC6"/>
    <w:rsid w:val="51533D9B"/>
    <w:rsid w:val="51BA33A5"/>
    <w:rsid w:val="51F9310E"/>
    <w:rsid w:val="52050646"/>
    <w:rsid w:val="52977801"/>
    <w:rsid w:val="529B419F"/>
    <w:rsid w:val="535873BB"/>
    <w:rsid w:val="53E75DDF"/>
    <w:rsid w:val="54555083"/>
    <w:rsid w:val="5481194A"/>
    <w:rsid w:val="54B138BC"/>
    <w:rsid w:val="54D2173E"/>
    <w:rsid w:val="54F85EE2"/>
    <w:rsid w:val="55044BA6"/>
    <w:rsid w:val="551E42C6"/>
    <w:rsid w:val="55352CFD"/>
    <w:rsid w:val="55903395"/>
    <w:rsid w:val="55AC337C"/>
    <w:rsid w:val="563C5A53"/>
    <w:rsid w:val="56481394"/>
    <w:rsid w:val="56DD162D"/>
    <w:rsid w:val="56E85FCC"/>
    <w:rsid w:val="56F66739"/>
    <w:rsid w:val="572A6B61"/>
    <w:rsid w:val="57497354"/>
    <w:rsid w:val="57FC5C69"/>
    <w:rsid w:val="582051E8"/>
    <w:rsid w:val="58351CF7"/>
    <w:rsid w:val="583831B6"/>
    <w:rsid w:val="58515861"/>
    <w:rsid w:val="58C852AF"/>
    <w:rsid w:val="58D92CAD"/>
    <w:rsid w:val="58F536AB"/>
    <w:rsid w:val="594353CC"/>
    <w:rsid w:val="59694D26"/>
    <w:rsid w:val="59706742"/>
    <w:rsid w:val="59D92351"/>
    <w:rsid w:val="5A862055"/>
    <w:rsid w:val="5ACA235E"/>
    <w:rsid w:val="5B581825"/>
    <w:rsid w:val="5B7D7D0B"/>
    <w:rsid w:val="5BEC52C2"/>
    <w:rsid w:val="5C276D15"/>
    <w:rsid w:val="5C2A0588"/>
    <w:rsid w:val="5CBC0B2F"/>
    <w:rsid w:val="5CEF56D0"/>
    <w:rsid w:val="5D014CD0"/>
    <w:rsid w:val="5D0B21BC"/>
    <w:rsid w:val="5D16023D"/>
    <w:rsid w:val="5D1914A7"/>
    <w:rsid w:val="5D504D09"/>
    <w:rsid w:val="5DB2773F"/>
    <w:rsid w:val="5E21776D"/>
    <w:rsid w:val="5E4F25FE"/>
    <w:rsid w:val="5E6D4E64"/>
    <w:rsid w:val="5ECE73E8"/>
    <w:rsid w:val="5F105C00"/>
    <w:rsid w:val="5F165597"/>
    <w:rsid w:val="5F3B2446"/>
    <w:rsid w:val="5F8D0EF4"/>
    <w:rsid w:val="5FD53FC8"/>
    <w:rsid w:val="5FE8782E"/>
    <w:rsid w:val="600558DF"/>
    <w:rsid w:val="6013381E"/>
    <w:rsid w:val="608733CD"/>
    <w:rsid w:val="608B1792"/>
    <w:rsid w:val="60DF7843"/>
    <w:rsid w:val="610E7B33"/>
    <w:rsid w:val="611374CB"/>
    <w:rsid w:val="611A02A8"/>
    <w:rsid w:val="61281A44"/>
    <w:rsid w:val="61691B19"/>
    <w:rsid w:val="61A17FB0"/>
    <w:rsid w:val="61BF076B"/>
    <w:rsid w:val="62037937"/>
    <w:rsid w:val="62155C30"/>
    <w:rsid w:val="62AA0499"/>
    <w:rsid w:val="62C464CA"/>
    <w:rsid w:val="62E44812"/>
    <w:rsid w:val="630879B0"/>
    <w:rsid w:val="631230F3"/>
    <w:rsid w:val="635E64DC"/>
    <w:rsid w:val="637B79B8"/>
    <w:rsid w:val="63A70D3A"/>
    <w:rsid w:val="641306FB"/>
    <w:rsid w:val="64801163"/>
    <w:rsid w:val="64AE5E41"/>
    <w:rsid w:val="64B57C94"/>
    <w:rsid w:val="650126C0"/>
    <w:rsid w:val="6560770B"/>
    <w:rsid w:val="65AB2674"/>
    <w:rsid w:val="65AD35BA"/>
    <w:rsid w:val="65DD399F"/>
    <w:rsid w:val="65E45880"/>
    <w:rsid w:val="6613552D"/>
    <w:rsid w:val="66173D8D"/>
    <w:rsid w:val="661D52D4"/>
    <w:rsid w:val="663A3322"/>
    <w:rsid w:val="66AC0896"/>
    <w:rsid w:val="673459C2"/>
    <w:rsid w:val="674C7B2A"/>
    <w:rsid w:val="6755461F"/>
    <w:rsid w:val="677A2429"/>
    <w:rsid w:val="67CD372A"/>
    <w:rsid w:val="67D46449"/>
    <w:rsid w:val="67D60E56"/>
    <w:rsid w:val="68160A72"/>
    <w:rsid w:val="68385645"/>
    <w:rsid w:val="684E76D2"/>
    <w:rsid w:val="688E19D0"/>
    <w:rsid w:val="68987579"/>
    <w:rsid w:val="6901620A"/>
    <w:rsid w:val="69091BC2"/>
    <w:rsid w:val="69F24457"/>
    <w:rsid w:val="6A3477CD"/>
    <w:rsid w:val="6A373ADE"/>
    <w:rsid w:val="6A3A0E8C"/>
    <w:rsid w:val="6A932A98"/>
    <w:rsid w:val="6AD25DA3"/>
    <w:rsid w:val="6AE05D1B"/>
    <w:rsid w:val="6B0079F7"/>
    <w:rsid w:val="6B197ED3"/>
    <w:rsid w:val="6B3D3DD5"/>
    <w:rsid w:val="6B654497"/>
    <w:rsid w:val="6B725F31"/>
    <w:rsid w:val="6C0456B8"/>
    <w:rsid w:val="6C581686"/>
    <w:rsid w:val="6C787E2A"/>
    <w:rsid w:val="6C967985"/>
    <w:rsid w:val="6CC500F1"/>
    <w:rsid w:val="6CC66242"/>
    <w:rsid w:val="6CE43489"/>
    <w:rsid w:val="6D1676F2"/>
    <w:rsid w:val="6E0121E8"/>
    <w:rsid w:val="6EC913D0"/>
    <w:rsid w:val="6ECC0609"/>
    <w:rsid w:val="6EDD0407"/>
    <w:rsid w:val="6EFE1A21"/>
    <w:rsid w:val="6F111E9B"/>
    <w:rsid w:val="6F2E6D48"/>
    <w:rsid w:val="6F3E68DF"/>
    <w:rsid w:val="6F5F66D0"/>
    <w:rsid w:val="70364F4E"/>
    <w:rsid w:val="70A90123"/>
    <w:rsid w:val="71172167"/>
    <w:rsid w:val="71391654"/>
    <w:rsid w:val="71D20FE6"/>
    <w:rsid w:val="725E6562"/>
    <w:rsid w:val="72B66695"/>
    <w:rsid w:val="72BC73FA"/>
    <w:rsid w:val="72C460EF"/>
    <w:rsid w:val="72E27705"/>
    <w:rsid w:val="7301403D"/>
    <w:rsid w:val="7309120B"/>
    <w:rsid w:val="73167726"/>
    <w:rsid w:val="734746E1"/>
    <w:rsid w:val="73775037"/>
    <w:rsid w:val="738962A4"/>
    <w:rsid w:val="73902029"/>
    <w:rsid w:val="744E3459"/>
    <w:rsid w:val="74705DEC"/>
    <w:rsid w:val="74B03897"/>
    <w:rsid w:val="7522527F"/>
    <w:rsid w:val="75351F46"/>
    <w:rsid w:val="754E21E1"/>
    <w:rsid w:val="756A0A7B"/>
    <w:rsid w:val="75761C67"/>
    <w:rsid w:val="75803CFD"/>
    <w:rsid w:val="75D02959"/>
    <w:rsid w:val="75FF5BE5"/>
    <w:rsid w:val="76234A8B"/>
    <w:rsid w:val="768D0E5F"/>
    <w:rsid w:val="769D195A"/>
    <w:rsid w:val="76B54703"/>
    <w:rsid w:val="76CE65FB"/>
    <w:rsid w:val="76D904F2"/>
    <w:rsid w:val="76F30FFB"/>
    <w:rsid w:val="77102616"/>
    <w:rsid w:val="78257E79"/>
    <w:rsid w:val="785D2D34"/>
    <w:rsid w:val="787417FF"/>
    <w:rsid w:val="789445A9"/>
    <w:rsid w:val="78C0435E"/>
    <w:rsid w:val="78C137FF"/>
    <w:rsid w:val="79073D44"/>
    <w:rsid w:val="793D5FC5"/>
    <w:rsid w:val="7973730C"/>
    <w:rsid w:val="79CD124E"/>
    <w:rsid w:val="7A204E9E"/>
    <w:rsid w:val="7A514EEA"/>
    <w:rsid w:val="7A8E5118"/>
    <w:rsid w:val="7AA75AE6"/>
    <w:rsid w:val="7AF24688"/>
    <w:rsid w:val="7B396AF1"/>
    <w:rsid w:val="7B7144CB"/>
    <w:rsid w:val="7B777A51"/>
    <w:rsid w:val="7B7A6744"/>
    <w:rsid w:val="7B8E6BEC"/>
    <w:rsid w:val="7BBD4386"/>
    <w:rsid w:val="7C012ADC"/>
    <w:rsid w:val="7C727EC0"/>
    <w:rsid w:val="7C853DEC"/>
    <w:rsid w:val="7C9E55A5"/>
    <w:rsid w:val="7D064273"/>
    <w:rsid w:val="7D293D36"/>
    <w:rsid w:val="7D9D02EB"/>
    <w:rsid w:val="7DB701A7"/>
    <w:rsid w:val="7DC00FE3"/>
    <w:rsid w:val="7DCA7DB7"/>
    <w:rsid w:val="7DEF2FEE"/>
    <w:rsid w:val="7DFC6A8E"/>
    <w:rsid w:val="7E431981"/>
    <w:rsid w:val="7F274BB0"/>
    <w:rsid w:val="7F682FC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6"/>
    <w:qFormat/>
    <w:uiPriority w:val="0"/>
    <w:rPr>
      <w:color w:val="8000FF"/>
    </w:rPr>
  </w:style>
  <w:style w:type="character" w:customStyle="1" w:styleId="31">
    <w:name w:val="sc101"/>
    <w:basedOn w:val="16"/>
    <w:qFormat/>
    <w:uiPriority w:val="0"/>
    <w:rPr>
      <w:b/>
      <w:color w:val="000080"/>
    </w:rPr>
  </w:style>
  <w:style w:type="character" w:customStyle="1" w:styleId="32">
    <w:name w:val="sc41"/>
    <w:basedOn w:val="16"/>
    <w:qFormat/>
    <w:uiPriority w:val="0"/>
    <w:rPr>
      <w:color w:val="FF8000"/>
    </w:rPr>
  </w:style>
  <w:style w:type="character" w:customStyle="1" w:styleId="33">
    <w:name w:val="sc61"/>
    <w:basedOn w:val="16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17</Pages>
  <Words>5499</Words>
  <Characters>6890</Characters>
  <Lines>2</Lines>
  <Paragraphs>1</Paragraphs>
  <TotalTime>77</TotalTime>
  <ScaleCrop>false</ScaleCrop>
  <LinksUpToDate>false</LinksUpToDate>
  <CharactersWithSpaces>7502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爱是恒久忍耐</cp:lastModifiedBy>
  <dcterms:modified xsi:type="dcterms:W3CDTF">2022-04-26T02:35:12Z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F5CB68D5A21B4BFBB91DFCC509A7290E</vt:lpwstr>
  </property>
</Properties>
</file>