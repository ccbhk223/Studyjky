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面向对象 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接口、多态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类实现接口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多态(向上转型)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奥迪车(Audi)都具有跑的功能，但是智能奥迪车(SmartAudi)除了具有跑的功能外，还具有自动泊车(automaticParking)和无人驾驶(automaticDrive)的功能！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要求:在测试类中创建Audi车对象和智能奥迪车对象,分别调用各自方法; 然后测试向上转型(转换为父类类型和实现的接口类型)和向下转型.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定义奥迪车类(Audi)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成员方法: 跑(run())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输出格式: 奥迪车在跑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定义智能接口(Smart)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抽象方法: 自动泊车(automaticParking)和无人驾驶(automaticDrive)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定义智能奥迪车类(SmartAudi) 继承Audi实现Smart接口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实现automaticParking方法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智能奥迪车在自动泊车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实现automaticDrive方法</w:t>
      </w:r>
    </w:p>
    <w:p>
      <w:pPr>
        <w:numPr>
          <w:ilvl w:val="3"/>
          <w:numId w:val="2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无人驾驶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定义测试类Test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提供main方法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在main方法中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创建Audi车对象 a,调用跑方法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创建SmartAudi车对象 sa,调用跑,自动泊车,自动驾驶方法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定义Audi类型的变量 aa 把sa赋值aa; 测试aa只能调用run方法,不能调用其他方法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判断如果aa是SmartAudi的实例对象, 把aa强制转换为saa;使用saa调用自动泊车和自动驾驶方法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定义Smart类型的变量 s,把sa赋值给s,测试只能调用自动泊车和自动驾驶方法,不能调用run方法.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100元诺基亚手机(Phone)可以打电话(call)和发短信(sendMessage)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3000元的华为智能手机可以打电话,发短信和玩游戏(playGame)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2000元的iPad 平板,可以听歌(listenMusic)和玩游戏.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把手机的共性提取到父类中,特性的功能放到接口.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声明抽象方法 playGame()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打电话(call(String name))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打电话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发短信(sendMessage(String name))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发短信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定义智能手机(SmartPhone)类继承手机类(Phone),实现玩游戏接口(PlayGame())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在使用3000元的 华为 手机玩游戏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定义平板(Pad)类,实现PlayGame接口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属性:品牌(brand),价格(price)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在使用2000元的iPad平板玩游戏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听音乐(listenMusic)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在使用2000元的iPad平板听音乐</w:t>
      </w:r>
    </w:p>
    <w:p>
      <w:pPr>
        <w:numPr>
          <w:ilvl w:val="1"/>
          <w:numId w:val="3"/>
        </w:numPr>
        <w:tabs>
          <w:tab w:val="left" w:pos="1680"/>
          <w:tab w:val="clear" w:pos="840"/>
        </w:tabs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提供空参,有参构造,setters和getters方法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njy,品牌赋值为诺基亚,价格赋值为100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njy的打印电话和发短信功能,传入 景甜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创建智能手机对象 sp,品牌赋值为华为,价格赋值为3000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调用智能数据对象sp的打电话,发短信功能都传入林思意, 调用玩游戏功能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创建平板对象 p,品牌赋值为iPad,价格赋值为2000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调用平板p对象的听歌和玩游戏功能.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所有的学生都有年龄和姓名,都会吃饭(学生餐)和学习,但是有部分学生会打篮球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所有的老师都有年龄和姓名,都会吃饭(工作餐)和讲课,但有部分老师会打篮球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去打篮球,会打篮球的老师和学生可以.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去食堂吃饭,所有人都可以去(提示通过在测试类中的静态方法实现)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定义抽象人类(Person)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姓名(name),年龄(age)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eat()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提供:无参,有参构造方法和setters和getters方法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定义运动接口(Sport)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抽象方法: 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定义老师类(Teacher)继承Person类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成员方法:: 实现抽象方法eat()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年龄为30岁周晓斌老师,正在吃工作餐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定义运动老师类(SportTeacher)继承老师类(Teacher)实现运动接口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年龄为30岁 周晓斌 老师在打篮球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定义学生类(Student),继承人类(Person)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成员方法:现抽象方法eat()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年龄18岁的 叶知秋 在吃学生餐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定义运动学生类(SportStudent类),继承Student类,实现Sport接口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年龄为18岁 叶知秋 学生在打篮球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4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提供静态方法去运动goToSport(Sport  s) ,在方法中调用s的打篮球功能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思考这里为什么要传入Sport接口类型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提供静态方法去餐馆goToRestaurant(Person p),在方法中调用p对象的吃方法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思考这里为什么要传入顶层父类类型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创建运动老师对象sp,年龄赋值为30,姓名赋值为周晓斌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创建运动学生对象ss,年龄赋值为18,姓名赋值为叶知秋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调用去运动goToSport方法传入对象sp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调用去运动goToSport方法,传入对象ss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调用去食堂goToRestaurant方法,传入sp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调用去食堂goToRestaurant方法,传入ss</w:t>
      </w:r>
    </w:p>
    <w:p>
      <w:pPr>
        <w:pStyle w:val="3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训练案例</w:t>
      </w:r>
      <w:r>
        <w:rPr>
          <w:rFonts w:hint="eastAsia"/>
          <w:highlight w:val="yellow"/>
          <w:lang w:val="en-US" w:eastAsia="zh-CN"/>
        </w:rPr>
        <w:t>3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抽象类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继承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接口实现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多态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父类名作为参数类型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接口名作为参数类型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向下转型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训练描述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在动物园每一个动物都有颜色和年龄,都会吃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所有老虎都吃肉,但是有的老虎会表演(钻火圈)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所有的大猩猩都吃香蕉,但有大猩猩会表演(骑自行车)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所有的鹦鹉都吃小米和说话,但是有的鹦鹉会表演(过跷跷板)</w:t>
      </w:r>
    </w:p>
    <w:p>
      <w:pPr>
        <w:ind w:left="42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在动物园中管理员有年龄和姓名,他会喂动物和组织会表演的动物进行演出,如果演出时鹦鹉,还会让鹦鹉说你好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属性:颜色(color),年龄(age)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吃(eat)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空参,带参构造;setters和getters方法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定义表演者接口(Actor)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play()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定义老虎类(Tiger),继承动物类(Animal)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2岁的黄色老虎吃肉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定义会表演的老虎类(ActedTiger),继承老虎类(Tiger),实现表演者接口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2岁的黄色老虎在表演钻火圈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定义大猩猩类(Gorilla),继承动物类(Animal)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3岁的黑色大猩猩吃香蕉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定义会表演的大猩猩(ActedGorilla),继承大猩猩类(Gorilla),实现表演者接口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3岁的黑色大猩猩在表演骑自行车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定义鹦鹉类(Parrot),继承动物类(Animal)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1岁的绿色鹦鹉在吃小米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说话(say)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1岁的绿色鹦鹉在说你好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定义会会表演的鹦鹉类(ActedParrot),继承鹦鹉类(Parrot),实现表演者接口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1岁的绿色鹦鹉在表演过跷跷板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定义动物园管理员类(ZooManager)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属性:姓名(name),年龄(age)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行为: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喂养动物(feed(Animal a)),调用吃的方法; 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请思考此处为什么使用Animal作为参数类型而不是其子类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在方法内部,调用a对象的eat方法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组织演出(letItShow(Actor a))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请思考此处为什么使用Actor接口类型作为参数类型而不是其实现类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调用a的play方法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如果是鹦鹉,把a向下转型为Parrot类型,调用说话方法</w:t>
      </w:r>
    </w:p>
    <w:p>
      <w:pPr>
        <w:numPr>
          <w:ilvl w:val="0"/>
          <w:numId w:val="0"/>
        </w:numPr>
        <w:tabs>
          <w:tab w:val="left" w:pos="2100"/>
        </w:tabs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c) 提供空参,有参构造方法与setters和getters方法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创建会表演的老虎类(ActedTiger)对象t,把颜色赋值为黄色,年龄赋值为2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创建会表演的大猩猩(ActedGorilla)对象g,把颜色赋值黑色,年龄赋值为3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创建会表演的鹦鹉类(ActedParrot)对象 p,把颜色赋值为绿色,年龄赋值1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创建物园管理员类(ZooManager)对象zm,把名称赋值邓超,年龄赋值30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调用三次zm对象的喂养动物(feed(Animal a))方法,分别传入t,g,p对象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调用三次zm对象的组织表演(letItShow(Actor a))方法,分别传入t,g,p对象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所有的猫都有颜色和年龄,都会吃(吃鱼)和抓老鼠,但是有部猫会卖萌(actingCute)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所有的狗都有颜色和年龄,都会吃(肯骨头)和看家,但有部分狗会卖萌(actingCute)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去卖萌,会卖萌的猫和狗可以.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去吃饭,所有动物都可以去(提示通过在测试类中的静态方法实现)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pStyle w:val="3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训练案例</w:t>
      </w:r>
      <w:r>
        <w:rPr>
          <w:rFonts w:hint="eastAsia"/>
          <w:highlight w:val="yellow"/>
          <w:lang w:val="en-US" w:eastAsia="zh-CN"/>
        </w:rPr>
        <w:t>3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抽象类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接口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继承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多态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类名作为参数类型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接口作为参数类型</w:t>
      </w:r>
    </w:p>
    <w:p>
      <w:pPr>
        <w:pStyle w:val="4"/>
        <w:rPr>
          <w:highlight w:val="yellow"/>
          <w:lang w:val="zh-CN"/>
        </w:rPr>
      </w:pPr>
      <w:r>
        <w:rPr>
          <w:rFonts w:hint="eastAsia"/>
          <w:highlight w:val="yellow"/>
          <w:lang w:val="zh-CN"/>
        </w:rPr>
        <w:t>训练描述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请用代码描述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在某个公司每一个员工都有工号,姓名和工资,都要工作. 按照做工作的内容不同分为行政部(AdminStaff),开发部(Developer)和财务部(Treasurer)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所有行政部人员都要工作(采购),但是有的行政部员工会表演(跳舞)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所有的开发部人员都要工作(编程),但有开发部员工会表演(唱歌)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所有的财务部人员都要工作(对账),但是有的财务部员工表演(玩魔术)</w:t>
      </w:r>
    </w:p>
    <w:p>
      <w:pPr>
        <w:ind w:left="42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35岁的薛之谦老板会安排员工工作和组织员工表演.</w:t>
      </w:r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28B0F"/>
    <w:multiLevelType w:val="multilevel"/>
    <w:tmpl w:val="59128B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2C2D9"/>
    <w:multiLevelType w:val="multilevel"/>
    <w:tmpl w:val="5912C2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2D778"/>
    <w:multiLevelType w:val="multilevel"/>
    <w:tmpl w:val="5912D7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2E353"/>
    <w:multiLevelType w:val="multilevel"/>
    <w:tmpl w:val="5912E3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jYTA0NzU3MjA0Y2YwY2VhMzllNzNmZjkyZjQ4MjcifQ=="/>
  </w:docVars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32131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260A6"/>
    <w:rsid w:val="01363CAB"/>
    <w:rsid w:val="01546502"/>
    <w:rsid w:val="01685581"/>
    <w:rsid w:val="01A70836"/>
    <w:rsid w:val="01CC6101"/>
    <w:rsid w:val="022E0738"/>
    <w:rsid w:val="02307D09"/>
    <w:rsid w:val="02733C28"/>
    <w:rsid w:val="02A666C3"/>
    <w:rsid w:val="02B80BCE"/>
    <w:rsid w:val="0311265D"/>
    <w:rsid w:val="0320303F"/>
    <w:rsid w:val="032B16E4"/>
    <w:rsid w:val="035E19EE"/>
    <w:rsid w:val="03830B63"/>
    <w:rsid w:val="03890C15"/>
    <w:rsid w:val="03B66A29"/>
    <w:rsid w:val="041042A2"/>
    <w:rsid w:val="04806763"/>
    <w:rsid w:val="04FF58B7"/>
    <w:rsid w:val="052065C9"/>
    <w:rsid w:val="057300D5"/>
    <w:rsid w:val="05834D38"/>
    <w:rsid w:val="05862D97"/>
    <w:rsid w:val="05C0674A"/>
    <w:rsid w:val="05CD1556"/>
    <w:rsid w:val="060B7A32"/>
    <w:rsid w:val="065D081A"/>
    <w:rsid w:val="066B4E57"/>
    <w:rsid w:val="068B3A9D"/>
    <w:rsid w:val="0719076C"/>
    <w:rsid w:val="07230F42"/>
    <w:rsid w:val="0742206A"/>
    <w:rsid w:val="074754BC"/>
    <w:rsid w:val="074B67AD"/>
    <w:rsid w:val="07E43D32"/>
    <w:rsid w:val="083A2BF6"/>
    <w:rsid w:val="08546B89"/>
    <w:rsid w:val="08D41117"/>
    <w:rsid w:val="08D67E6B"/>
    <w:rsid w:val="09377160"/>
    <w:rsid w:val="095906BB"/>
    <w:rsid w:val="0980477F"/>
    <w:rsid w:val="09A169B1"/>
    <w:rsid w:val="09B87C74"/>
    <w:rsid w:val="0A44126C"/>
    <w:rsid w:val="0A967754"/>
    <w:rsid w:val="0BAA323D"/>
    <w:rsid w:val="0C0D5181"/>
    <w:rsid w:val="0C404C41"/>
    <w:rsid w:val="0CA54458"/>
    <w:rsid w:val="0D516612"/>
    <w:rsid w:val="0D991A70"/>
    <w:rsid w:val="0DB769D0"/>
    <w:rsid w:val="0DCB6FD1"/>
    <w:rsid w:val="0DDB05E4"/>
    <w:rsid w:val="0DEE4F62"/>
    <w:rsid w:val="0DFE27FA"/>
    <w:rsid w:val="0E7F0679"/>
    <w:rsid w:val="0F353C25"/>
    <w:rsid w:val="0FC72597"/>
    <w:rsid w:val="0FDC3A30"/>
    <w:rsid w:val="103919EA"/>
    <w:rsid w:val="104E6A9B"/>
    <w:rsid w:val="10DE3517"/>
    <w:rsid w:val="112951D4"/>
    <w:rsid w:val="11515BDC"/>
    <w:rsid w:val="115915FB"/>
    <w:rsid w:val="11613EFB"/>
    <w:rsid w:val="11B02B78"/>
    <w:rsid w:val="11E37729"/>
    <w:rsid w:val="125E4185"/>
    <w:rsid w:val="12756A53"/>
    <w:rsid w:val="130D3051"/>
    <w:rsid w:val="13642348"/>
    <w:rsid w:val="13A22CE0"/>
    <w:rsid w:val="13C95DA4"/>
    <w:rsid w:val="13D07526"/>
    <w:rsid w:val="14054914"/>
    <w:rsid w:val="141E0418"/>
    <w:rsid w:val="147258E3"/>
    <w:rsid w:val="14B8055A"/>
    <w:rsid w:val="14D23005"/>
    <w:rsid w:val="14D31820"/>
    <w:rsid w:val="14F14BBC"/>
    <w:rsid w:val="150F45C4"/>
    <w:rsid w:val="155002B2"/>
    <w:rsid w:val="15DA02AD"/>
    <w:rsid w:val="16315833"/>
    <w:rsid w:val="165C1059"/>
    <w:rsid w:val="1668456F"/>
    <w:rsid w:val="169E21DB"/>
    <w:rsid w:val="16A02C3C"/>
    <w:rsid w:val="17287661"/>
    <w:rsid w:val="177A3D3A"/>
    <w:rsid w:val="17847CB4"/>
    <w:rsid w:val="179C06FB"/>
    <w:rsid w:val="17D46FEE"/>
    <w:rsid w:val="17D82E26"/>
    <w:rsid w:val="1816699B"/>
    <w:rsid w:val="185A6C83"/>
    <w:rsid w:val="18E60C9E"/>
    <w:rsid w:val="18FF36ED"/>
    <w:rsid w:val="190017F2"/>
    <w:rsid w:val="19051045"/>
    <w:rsid w:val="190D79E3"/>
    <w:rsid w:val="190E6132"/>
    <w:rsid w:val="19416091"/>
    <w:rsid w:val="19A67726"/>
    <w:rsid w:val="1B18254E"/>
    <w:rsid w:val="1B2F6F2E"/>
    <w:rsid w:val="1B873521"/>
    <w:rsid w:val="1BDA127C"/>
    <w:rsid w:val="1BF806B3"/>
    <w:rsid w:val="1C3E416F"/>
    <w:rsid w:val="1C5C3CA5"/>
    <w:rsid w:val="1C986430"/>
    <w:rsid w:val="1CD26832"/>
    <w:rsid w:val="1CED6DD5"/>
    <w:rsid w:val="1D773332"/>
    <w:rsid w:val="1DEE29B5"/>
    <w:rsid w:val="1DF6523E"/>
    <w:rsid w:val="1E112F2E"/>
    <w:rsid w:val="1E6B6B64"/>
    <w:rsid w:val="1E754199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B67EE"/>
    <w:rsid w:val="223D51EE"/>
    <w:rsid w:val="22826335"/>
    <w:rsid w:val="22BB34FF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3975E9"/>
    <w:rsid w:val="26726486"/>
    <w:rsid w:val="268847AD"/>
    <w:rsid w:val="269C79F2"/>
    <w:rsid w:val="26B92298"/>
    <w:rsid w:val="27087C67"/>
    <w:rsid w:val="271F28E9"/>
    <w:rsid w:val="27BF38F3"/>
    <w:rsid w:val="2826401B"/>
    <w:rsid w:val="282F3D8C"/>
    <w:rsid w:val="28AD407D"/>
    <w:rsid w:val="28C548C5"/>
    <w:rsid w:val="28DD3623"/>
    <w:rsid w:val="28F32538"/>
    <w:rsid w:val="29232404"/>
    <w:rsid w:val="295847D8"/>
    <w:rsid w:val="2A582997"/>
    <w:rsid w:val="2A910EB5"/>
    <w:rsid w:val="2AF10B58"/>
    <w:rsid w:val="2B523B1D"/>
    <w:rsid w:val="2B9357BC"/>
    <w:rsid w:val="2B9C3F4C"/>
    <w:rsid w:val="2C4417A8"/>
    <w:rsid w:val="2C746EB0"/>
    <w:rsid w:val="2CA550C2"/>
    <w:rsid w:val="2CDB452E"/>
    <w:rsid w:val="2D3547D5"/>
    <w:rsid w:val="2D414A97"/>
    <w:rsid w:val="2D4270C1"/>
    <w:rsid w:val="2DC85A03"/>
    <w:rsid w:val="2E5F45AA"/>
    <w:rsid w:val="2E8622B9"/>
    <w:rsid w:val="2E9F6F73"/>
    <w:rsid w:val="2EB145F6"/>
    <w:rsid w:val="2EDE135C"/>
    <w:rsid w:val="2F281077"/>
    <w:rsid w:val="2F9E21F8"/>
    <w:rsid w:val="2FD5567E"/>
    <w:rsid w:val="2FFB7AA9"/>
    <w:rsid w:val="30334A26"/>
    <w:rsid w:val="308A137C"/>
    <w:rsid w:val="30DF43BE"/>
    <w:rsid w:val="311243AA"/>
    <w:rsid w:val="3191502D"/>
    <w:rsid w:val="321F7313"/>
    <w:rsid w:val="329C312B"/>
    <w:rsid w:val="329D3072"/>
    <w:rsid w:val="32A01876"/>
    <w:rsid w:val="32D71EB0"/>
    <w:rsid w:val="32F00D6D"/>
    <w:rsid w:val="33CC7DED"/>
    <w:rsid w:val="33F21F00"/>
    <w:rsid w:val="340E386E"/>
    <w:rsid w:val="341D3248"/>
    <w:rsid w:val="349C03AA"/>
    <w:rsid w:val="34B32C51"/>
    <w:rsid w:val="352765AA"/>
    <w:rsid w:val="355A2403"/>
    <w:rsid w:val="36053817"/>
    <w:rsid w:val="36357F4D"/>
    <w:rsid w:val="36DC5935"/>
    <w:rsid w:val="36FC677D"/>
    <w:rsid w:val="36FE76DF"/>
    <w:rsid w:val="373F0B0F"/>
    <w:rsid w:val="37A21CB3"/>
    <w:rsid w:val="37A8744F"/>
    <w:rsid w:val="37CA1D47"/>
    <w:rsid w:val="37CC5678"/>
    <w:rsid w:val="37D02EBE"/>
    <w:rsid w:val="38250733"/>
    <w:rsid w:val="3884602D"/>
    <w:rsid w:val="38E8512A"/>
    <w:rsid w:val="391578C4"/>
    <w:rsid w:val="3A2A66EA"/>
    <w:rsid w:val="3A2B2A3B"/>
    <w:rsid w:val="3A2B3345"/>
    <w:rsid w:val="3A715923"/>
    <w:rsid w:val="3ABF525C"/>
    <w:rsid w:val="3B153F0E"/>
    <w:rsid w:val="3B784165"/>
    <w:rsid w:val="3B8431ED"/>
    <w:rsid w:val="3C2D4B4A"/>
    <w:rsid w:val="3C4C7CCC"/>
    <w:rsid w:val="3C626F00"/>
    <w:rsid w:val="3C8765FE"/>
    <w:rsid w:val="3CC303C8"/>
    <w:rsid w:val="3CE92666"/>
    <w:rsid w:val="3D25759E"/>
    <w:rsid w:val="3D623DA3"/>
    <w:rsid w:val="3D7D3D18"/>
    <w:rsid w:val="3DB068C3"/>
    <w:rsid w:val="3DB65FC9"/>
    <w:rsid w:val="3E2B7525"/>
    <w:rsid w:val="3E61740D"/>
    <w:rsid w:val="3E7A2B16"/>
    <w:rsid w:val="3E821CDC"/>
    <w:rsid w:val="3EB628F9"/>
    <w:rsid w:val="3F1B68E2"/>
    <w:rsid w:val="3F1F3374"/>
    <w:rsid w:val="402B7965"/>
    <w:rsid w:val="402E67D7"/>
    <w:rsid w:val="404D6388"/>
    <w:rsid w:val="40A9692C"/>
    <w:rsid w:val="411F3560"/>
    <w:rsid w:val="414259E8"/>
    <w:rsid w:val="41566063"/>
    <w:rsid w:val="41820938"/>
    <w:rsid w:val="41824556"/>
    <w:rsid w:val="41855C69"/>
    <w:rsid w:val="41B94C43"/>
    <w:rsid w:val="41CE6C6C"/>
    <w:rsid w:val="42A3722E"/>
    <w:rsid w:val="42B9744B"/>
    <w:rsid w:val="42C77071"/>
    <w:rsid w:val="432A4698"/>
    <w:rsid w:val="433D29FB"/>
    <w:rsid w:val="436B15D4"/>
    <w:rsid w:val="436C039D"/>
    <w:rsid w:val="43BB596C"/>
    <w:rsid w:val="44244DE2"/>
    <w:rsid w:val="44741202"/>
    <w:rsid w:val="45720087"/>
    <w:rsid w:val="45895DAA"/>
    <w:rsid w:val="45CB3B3D"/>
    <w:rsid w:val="45F5766B"/>
    <w:rsid w:val="461D7F86"/>
    <w:rsid w:val="462E5FDA"/>
    <w:rsid w:val="472C4AE1"/>
    <w:rsid w:val="47524F61"/>
    <w:rsid w:val="4776296A"/>
    <w:rsid w:val="47AD16E9"/>
    <w:rsid w:val="48725D0A"/>
    <w:rsid w:val="48BE016E"/>
    <w:rsid w:val="48C513BD"/>
    <w:rsid w:val="49CE5FD7"/>
    <w:rsid w:val="49D459B1"/>
    <w:rsid w:val="4A7B003A"/>
    <w:rsid w:val="4A816415"/>
    <w:rsid w:val="4A972690"/>
    <w:rsid w:val="4AEB0419"/>
    <w:rsid w:val="4B2E6748"/>
    <w:rsid w:val="4BCE63B0"/>
    <w:rsid w:val="4BD91928"/>
    <w:rsid w:val="4BF0522E"/>
    <w:rsid w:val="4C02510B"/>
    <w:rsid w:val="4C106F0B"/>
    <w:rsid w:val="4C2574CF"/>
    <w:rsid w:val="4C576674"/>
    <w:rsid w:val="4CA801DF"/>
    <w:rsid w:val="4CE5580A"/>
    <w:rsid w:val="4CF15B21"/>
    <w:rsid w:val="4D21605F"/>
    <w:rsid w:val="4D267AA5"/>
    <w:rsid w:val="4D297559"/>
    <w:rsid w:val="4D2C7473"/>
    <w:rsid w:val="4D892EDC"/>
    <w:rsid w:val="4DFF0E14"/>
    <w:rsid w:val="4E35714A"/>
    <w:rsid w:val="4EB27B3C"/>
    <w:rsid w:val="4F08227E"/>
    <w:rsid w:val="4F1A33F3"/>
    <w:rsid w:val="4F530ACE"/>
    <w:rsid w:val="4F940842"/>
    <w:rsid w:val="4FB40E41"/>
    <w:rsid w:val="4FF80E12"/>
    <w:rsid w:val="4FFD3D2C"/>
    <w:rsid w:val="50530812"/>
    <w:rsid w:val="5073394C"/>
    <w:rsid w:val="50933C50"/>
    <w:rsid w:val="50A65F8D"/>
    <w:rsid w:val="50B23264"/>
    <w:rsid w:val="51BA33A5"/>
    <w:rsid w:val="52977801"/>
    <w:rsid w:val="529B419F"/>
    <w:rsid w:val="532B2046"/>
    <w:rsid w:val="535873BB"/>
    <w:rsid w:val="53E831B7"/>
    <w:rsid w:val="5481194A"/>
    <w:rsid w:val="54C76CF4"/>
    <w:rsid w:val="54D2173E"/>
    <w:rsid w:val="54D552E4"/>
    <w:rsid w:val="54D86ECC"/>
    <w:rsid w:val="54F85EE2"/>
    <w:rsid w:val="55044BA6"/>
    <w:rsid w:val="55903395"/>
    <w:rsid w:val="55AC337C"/>
    <w:rsid w:val="55ED35E6"/>
    <w:rsid w:val="56293632"/>
    <w:rsid w:val="563C5A53"/>
    <w:rsid w:val="56481394"/>
    <w:rsid w:val="56705408"/>
    <w:rsid w:val="568F0E94"/>
    <w:rsid w:val="56DD162D"/>
    <w:rsid w:val="572A6B61"/>
    <w:rsid w:val="57497354"/>
    <w:rsid w:val="57AF27B0"/>
    <w:rsid w:val="58351CF7"/>
    <w:rsid w:val="58515861"/>
    <w:rsid w:val="58943C01"/>
    <w:rsid w:val="58F536AB"/>
    <w:rsid w:val="594353CC"/>
    <w:rsid w:val="59706742"/>
    <w:rsid w:val="59C94652"/>
    <w:rsid w:val="59D92351"/>
    <w:rsid w:val="5A35385B"/>
    <w:rsid w:val="5A4D34B3"/>
    <w:rsid w:val="5ACA235E"/>
    <w:rsid w:val="5B38629E"/>
    <w:rsid w:val="5B934782"/>
    <w:rsid w:val="5BEC52C2"/>
    <w:rsid w:val="5BFE27A7"/>
    <w:rsid w:val="5C341C11"/>
    <w:rsid w:val="5C6311D3"/>
    <w:rsid w:val="5CBC0B2F"/>
    <w:rsid w:val="5CE74927"/>
    <w:rsid w:val="5CEB5010"/>
    <w:rsid w:val="5D014CD0"/>
    <w:rsid w:val="5D16023D"/>
    <w:rsid w:val="5D1914A7"/>
    <w:rsid w:val="5DB2773F"/>
    <w:rsid w:val="5E21776D"/>
    <w:rsid w:val="5E3E0DF7"/>
    <w:rsid w:val="5E4F25FE"/>
    <w:rsid w:val="5E6D4E64"/>
    <w:rsid w:val="5EEC6F91"/>
    <w:rsid w:val="5F3B2446"/>
    <w:rsid w:val="5FD53FC8"/>
    <w:rsid w:val="5FE8782E"/>
    <w:rsid w:val="601D1C1C"/>
    <w:rsid w:val="60551235"/>
    <w:rsid w:val="610E7B33"/>
    <w:rsid w:val="611374CB"/>
    <w:rsid w:val="61752040"/>
    <w:rsid w:val="61A17FB0"/>
    <w:rsid w:val="62037937"/>
    <w:rsid w:val="62AA0499"/>
    <w:rsid w:val="62E44812"/>
    <w:rsid w:val="62E47052"/>
    <w:rsid w:val="62F510E6"/>
    <w:rsid w:val="635E64DC"/>
    <w:rsid w:val="64801163"/>
    <w:rsid w:val="64AE5E41"/>
    <w:rsid w:val="64B57C94"/>
    <w:rsid w:val="65162022"/>
    <w:rsid w:val="6560770B"/>
    <w:rsid w:val="65915BC8"/>
    <w:rsid w:val="65AB2674"/>
    <w:rsid w:val="66AC0896"/>
    <w:rsid w:val="673459C2"/>
    <w:rsid w:val="6755461F"/>
    <w:rsid w:val="67774E1B"/>
    <w:rsid w:val="67CD372A"/>
    <w:rsid w:val="67D46449"/>
    <w:rsid w:val="67D60E56"/>
    <w:rsid w:val="68385645"/>
    <w:rsid w:val="684E76D2"/>
    <w:rsid w:val="686D0D1E"/>
    <w:rsid w:val="688E19D0"/>
    <w:rsid w:val="68FF3166"/>
    <w:rsid w:val="6901620A"/>
    <w:rsid w:val="69091BC2"/>
    <w:rsid w:val="69DF77C6"/>
    <w:rsid w:val="69F86133"/>
    <w:rsid w:val="6A175F5A"/>
    <w:rsid w:val="6A2B51A6"/>
    <w:rsid w:val="6A2C66ED"/>
    <w:rsid w:val="6A3477CD"/>
    <w:rsid w:val="6A373ADE"/>
    <w:rsid w:val="6ABA31F7"/>
    <w:rsid w:val="6AD25DA3"/>
    <w:rsid w:val="6ADD25FA"/>
    <w:rsid w:val="6AE05D1B"/>
    <w:rsid w:val="6AEF5408"/>
    <w:rsid w:val="6B0079F7"/>
    <w:rsid w:val="6B3D3DD5"/>
    <w:rsid w:val="6BC51319"/>
    <w:rsid w:val="6BF108F1"/>
    <w:rsid w:val="6C2D2108"/>
    <w:rsid w:val="6C787E2A"/>
    <w:rsid w:val="6CC500F1"/>
    <w:rsid w:val="6CE07246"/>
    <w:rsid w:val="6D1676F2"/>
    <w:rsid w:val="6D3342FE"/>
    <w:rsid w:val="6E33058C"/>
    <w:rsid w:val="6EC822D1"/>
    <w:rsid w:val="6EC913D0"/>
    <w:rsid w:val="6EDD0407"/>
    <w:rsid w:val="6EFE1A21"/>
    <w:rsid w:val="6F111E9B"/>
    <w:rsid w:val="6F2E6D48"/>
    <w:rsid w:val="6F556532"/>
    <w:rsid w:val="6F5F66D0"/>
    <w:rsid w:val="6FD13205"/>
    <w:rsid w:val="6FF54690"/>
    <w:rsid w:val="70364F4E"/>
    <w:rsid w:val="70A90123"/>
    <w:rsid w:val="70F5078B"/>
    <w:rsid w:val="71172167"/>
    <w:rsid w:val="71391654"/>
    <w:rsid w:val="72231218"/>
    <w:rsid w:val="72320839"/>
    <w:rsid w:val="72482A38"/>
    <w:rsid w:val="725A3648"/>
    <w:rsid w:val="72604FE4"/>
    <w:rsid w:val="729637F2"/>
    <w:rsid w:val="72B66695"/>
    <w:rsid w:val="72BE3D9D"/>
    <w:rsid w:val="72C460EF"/>
    <w:rsid w:val="7309120B"/>
    <w:rsid w:val="734746E1"/>
    <w:rsid w:val="73775037"/>
    <w:rsid w:val="738962A4"/>
    <w:rsid w:val="73902029"/>
    <w:rsid w:val="74283C03"/>
    <w:rsid w:val="743D029F"/>
    <w:rsid w:val="744E3459"/>
    <w:rsid w:val="748B4A1C"/>
    <w:rsid w:val="74B03897"/>
    <w:rsid w:val="750E5183"/>
    <w:rsid w:val="751A65F3"/>
    <w:rsid w:val="7522527F"/>
    <w:rsid w:val="75330E55"/>
    <w:rsid w:val="75351F46"/>
    <w:rsid w:val="754E21E1"/>
    <w:rsid w:val="756A0A7B"/>
    <w:rsid w:val="75D02959"/>
    <w:rsid w:val="75FF5BE5"/>
    <w:rsid w:val="768D0E5F"/>
    <w:rsid w:val="76CE65FB"/>
    <w:rsid w:val="76F30FFB"/>
    <w:rsid w:val="76FC56F2"/>
    <w:rsid w:val="776D781B"/>
    <w:rsid w:val="7799110B"/>
    <w:rsid w:val="77E8130D"/>
    <w:rsid w:val="78237DE1"/>
    <w:rsid w:val="783179B5"/>
    <w:rsid w:val="788D083E"/>
    <w:rsid w:val="78C0435E"/>
    <w:rsid w:val="78C137FF"/>
    <w:rsid w:val="78D14C06"/>
    <w:rsid w:val="79073D44"/>
    <w:rsid w:val="793D5FC5"/>
    <w:rsid w:val="7A204E9E"/>
    <w:rsid w:val="7A773CAC"/>
    <w:rsid w:val="7A8E5118"/>
    <w:rsid w:val="7AA75AE6"/>
    <w:rsid w:val="7B0417C8"/>
    <w:rsid w:val="7B777A51"/>
    <w:rsid w:val="7B7A6744"/>
    <w:rsid w:val="7B8E6BEC"/>
    <w:rsid w:val="7BA839ED"/>
    <w:rsid w:val="7BB75439"/>
    <w:rsid w:val="7BBD4386"/>
    <w:rsid w:val="7BDF298D"/>
    <w:rsid w:val="7C133AA6"/>
    <w:rsid w:val="7C727EC0"/>
    <w:rsid w:val="7C853DEC"/>
    <w:rsid w:val="7D9D02EB"/>
    <w:rsid w:val="7F274BB0"/>
    <w:rsid w:val="7F6C3C6A"/>
    <w:rsid w:val="7F78116F"/>
    <w:rsid w:val="7F7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6"/>
    <w:qFormat/>
    <w:uiPriority w:val="0"/>
    <w:rPr>
      <w:color w:val="8000FF"/>
    </w:rPr>
  </w:style>
  <w:style w:type="character" w:customStyle="1" w:styleId="31">
    <w:name w:val="sc101"/>
    <w:basedOn w:val="16"/>
    <w:qFormat/>
    <w:uiPriority w:val="0"/>
    <w:rPr>
      <w:b/>
      <w:color w:val="000080"/>
    </w:rPr>
  </w:style>
  <w:style w:type="character" w:customStyle="1" w:styleId="32">
    <w:name w:val="sc41"/>
    <w:basedOn w:val="16"/>
    <w:qFormat/>
    <w:uiPriority w:val="0"/>
    <w:rPr>
      <w:color w:val="FF8000"/>
    </w:rPr>
  </w:style>
  <w:style w:type="character" w:customStyle="1" w:styleId="33">
    <w:name w:val="sc61"/>
    <w:basedOn w:val="16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4106</Words>
  <Characters>5536</Characters>
  <Lines>2</Lines>
  <Paragraphs>1</Paragraphs>
  <TotalTime>26</TotalTime>
  <ScaleCrop>false</ScaleCrop>
  <LinksUpToDate>false</LinksUpToDate>
  <CharactersWithSpaces>5959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wangli</cp:lastModifiedBy>
  <dcterms:modified xsi:type="dcterms:W3CDTF">2023-04-11T06:41:55Z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DCFEFBF266F54AF796C245245CCBF2F1</vt:lpwstr>
  </property>
</Properties>
</file>