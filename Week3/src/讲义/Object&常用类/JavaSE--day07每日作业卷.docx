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JavaSE--day0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【Date、DateFormat、Calendar、Math、System、包装类、正则表达式】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请说出你对Date类的理解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请问Date类用于表示什么 ?  java.util.Date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请问如何使用Date 类获取当前的日期?  Date date = new Date()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请问如何把当前的日期转换为毫秒值?   long time = date.getTime();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请问如何把毫秒值转换为日期? new Date(time);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日期格式化  DateFormat  SimpleDateFormat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请阐述如何实现日期对象与指定格式的字符串之间的转换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请说出日期格式化的核心类是什么? 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请说出日期指定格式的常见的规则是什么 ?  yyyy-MM-dd HH:mm:ss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请说出如何把日期转换为指定格式的字符串 ? format()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请说出如何把指定格式的字符串转换为日期 ? parse(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2020-12-12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对象--字符串  toString()   format()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字符串--对象   parse()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请阐述Calendar的基本使用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请说出如何获取Calendar对象  Calendar c = Calendar.getInstance();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请说出Calendar的常见方法有哪些,作用是什么?  c.get(Calendar.year)  set 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请说出Calendar注意事项有哪些? 抽象类，不能进行实例化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System类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请阐述System类的理解  java.lang.Systen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请说System类的特点是什么? err、in、out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请说System类的常见方法有哪些,作用是什么? arrayCopy()  exit(0)  load()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Math类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请阐述你对Math类的理解  java.lang.Math  static静态的方法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请阐述Math类的概念?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请说出Math类的常见方法有哪些,作用是什么?  abs  min max  random  pow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包装类型  int--&gt;Integer   char--&gt;Character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byte--&gt;Byte short--&gt;Short long--&gt;Long float--&gt;Float  double--&gt;Double boolean--&gt;Boolean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请阐述你对基本数据类型包装类的理解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请说出基本数据类型包装类的主要作用是什么?  使用逻辑的方法操作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请说出基本数据类型对应的八个包装类分别是什么?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请说出如何把字符串转换为对应的基本数据类型,有什么主意点?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 parseXxx(String)  包装器类型 valueOf(String)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自动拆箱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请阐述你对自动装箱和自动拆箱的理解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请说出你对自动装箱的理解 将基本数据类型 --&gt; 包装器类型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请说出你对自动拆箱的理解 将包装器类型  --&gt; 基本数据类型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 i = 10 ; //装箱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i+=2; //拆箱进行运算再装箱回去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sout(i);  //拆箱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请阐述你对正则表达式的理解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请说出什么是正则表达式  String类型数据、定义规则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请说出正则表达式的作用是什么?  检测出是否合规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请说出字符串中关于正则表达式的常见方法有哪些?  </w:t>
      </w:r>
      <w:r>
        <w:rPr>
          <w:rStyle w:val="43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3"/>
          <w:rFonts w:ascii="宋体" w:hAnsi="宋体" w:eastAsia="宋体" w:cs="宋体"/>
          <w:sz w:val="24"/>
          <w:szCs w:val="24"/>
        </w:rPr>
        <w:instrText xml:space="preserve"> HYPERLINK "mk:@MSITStore:E:\\2.JavaSE\\other%20files\\jdk1.8中文版.CHM::/java/lang/../../java/lang/String.html" \l "matches-java.lang.String-" </w:instrText>
      </w:r>
      <w:r>
        <w:rPr>
          <w:rStyle w:val="43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matches</w:t>
      </w:r>
      <w:r>
        <w:rPr>
          <w:rStyle w:val="43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20"/>
          <w:color w:val="353833"/>
        </w:rPr>
        <w:t>(</w:t>
      </w:r>
      <w:r>
        <w:rPr>
          <w:rStyle w:val="20"/>
        </w:rPr>
        <w:fldChar w:fldCharType="begin"/>
      </w:r>
      <w:r>
        <w:rPr>
          <w:rStyle w:val="20"/>
        </w:rPr>
        <w:instrText xml:space="preserve"> HYPERLINK "mk:@MSITStore:E:\\2.JavaSE\\other%20files\\jdk1.8中文版.CHM::/java/lang/../../java/lang/String.html" \o "class in java.lang" </w:instrText>
      </w:r>
      <w:r>
        <w:rPr>
          <w:rStyle w:val="20"/>
        </w:rPr>
        <w:fldChar w:fldCharType="separate"/>
      </w:r>
      <w:r>
        <w:rPr>
          <w:rStyle w:val="19"/>
        </w:rPr>
        <w:t>String</w:t>
      </w:r>
      <w:r>
        <w:rPr>
          <w:rStyle w:val="20"/>
        </w:rPr>
        <w:fldChar w:fldCharType="end"/>
      </w:r>
      <w:r>
        <w:rPr>
          <w:rStyle w:val="20"/>
          <w:color w:val="353833"/>
        </w:rPr>
        <w:t> regex)</w:t>
      </w:r>
      <w:r>
        <w:rPr>
          <w:rStyle w:val="20"/>
          <w:rFonts w:hint="eastAsia"/>
          <w:color w:val="353833"/>
          <w:lang w:val="en-US" w:eastAsia="zh-CN"/>
        </w:rPr>
        <w:t xml:space="preserve">  </w:t>
      </w:r>
      <w:r>
        <w:rPr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sz w:val="24"/>
          <w:szCs w:val="24"/>
        </w:rPr>
        <w:instrText xml:space="preserve"> HYPERLINK "mk:@MSITStore:E:\\2.JavaSE\\other%20files\\jdk1.8中文版.CHM::/java/lang/../../java/lang/String.html" \l "split-java.lang.String-" </w:instrText>
      </w:r>
      <w:r>
        <w:rPr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split</w:t>
      </w:r>
      <w:r>
        <w:rPr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Fonts w:ascii="monospace" w:hAnsi="monospace" w:eastAsia="monospace" w:cs="monospace"/>
          <w:color w:val="353833"/>
          <w:sz w:val="21"/>
          <w:szCs w:val="21"/>
        </w:rPr>
        <w:t>(</w:t>
      </w:r>
      <w:r>
        <w:rPr>
          <w:rFonts w:ascii="monospace" w:hAnsi="monospace" w:eastAsia="monospace" w:cs="monospace"/>
          <w:sz w:val="21"/>
          <w:szCs w:val="21"/>
        </w:rPr>
        <w:fldChar w:fldCharType="begin"/>
      </w:r>
      <w:r>
        <w:rPr>
          <w:rFonts w:ascii="monospace" w:hAnsi="monospace" w:eastAsia="monospace" w:cs="monospace"/>
          <w:sz w:val="21"/>
          <w:szCs w:val="21"/>
        </w:rPr>
        <w:instrText xml:space="preserve"> HYPERLINK "mk:@MSITStore:E:\\2.JavaSE\\other%20files\\jdk1.8中文版.CHM::/java/lang/../../java/lang/String.html" \o "class in java.lang" </w:instrText>
      </w:r>
      <w:r>
        <w:rPr>
          <w:rFonts w:ascii="monospace" w:hAnsi="monospace" w:eastAsia="monospace" w:cs="monospace"/>
          <w:sz w:val="21"/>
          <w:szCs w:val="21"/>
        </w:rPr>
        <w:fldChar w:fldCharType="separate"/>
      </w:r>
      <w:r>
        <w:rPr>
          <w:rStyle w:val="19"/>
        </w:rPr>
        <w:t>String</w:t>
      </w:r>
      <w:r>
        <w:rPr>
          <w:rFonts w:ascii="monospace" w:hAnsi="monospace" w:eastAsia="monospace" w:cs="monospace"/>
          <w:sz w:val="21"/>
          <w:szCs w:val="21"/>
        </w:rPr>
        <w:fldChar w:fldCharType="end"/>
      </w:r>
      <w:r>
        <w:rPr>
          <w:rFonts w:ascii="monospace" w:hAnsi="monospace" w:eastAsia="monospace" w:cs="monospace"/>
          <w:color w:val="353833"/>
          <w:sz w:val="21"/>
          <w:szCs w:val="21"/>
        </w:rPr>
        <w:t> regex)</w:t>
      </w:r>
      <w:r>
        <w:rPr>
          <w:rFonts w:hint="eastAsia" w:ascii="monospace" w:hAnsi="monospace" w:cs="monospace"/>
          <w:color w:val="353833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sz w:val="24"/>
          <w:szCs w:val="24"/>
        </w:rPr>
        <w:instrText xml:space="preserve"> HYPERLINK "mk:@MSITStore:E:\\2.JavaSE\\other%20files\\jdk1.8中文版.CHM::/java/lang/../../java/lang/String.html" \l "replaceAll-java.lang.String-java.lang.String-" </w:instrText>
      </w:r>
      <w:r>
        <w:rPr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replaceAll</w:t>
      </w:r>
      <w:r>
        <w:rPr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Fonts w:ascii="monospace" w:hAnsi="monospace" w:eastAsia="monospace" w:cs="monospace"/>
          <w:color w:val="353833"/>
          <w:sz w:val="21"/>
          <w:szCs w:val="21"/>
        </w:rPr>
        <w:t>(</w:t>
      </w:r>
      <w:r>
        <w:rPr>
          <w:rFonts w:ascii="monospace" w:hAnsi="monospace" w:eastAsia="monospace" w:cs="monospace"/>
          <w:sz w:val="21"/>
          <w:szCs w:val="21"/>
        </w:rPr>
        <w:fldChar w:fldCharType="begin"/>
      </w:r>
      <w:r>
        <w:rPr>
          <w:rFonts w:ascii="monospace" w:hAnsi="monospace" w:eastAsia="monospace" w:cs="monospace"/>
          <w:sz w:val="21"/>
          <w:szCs w:val="21"/>
        </w:rPr>
        <w:instrText xml:space="preserve"> HYPERLINK "mk:@MSITStore:E:\\2.JavaSE\\other%20files\\jdk1.8中文版.CHM::/java/lang/../../java/lang/String.html" \o "class in java.lang" </w:instrText>
      </w:r>
      <w:r>
        <w:rPr>
          <w:rFonts w:ascii="monospace" w:hAnsi="monospace" w:eastAsia="monospace" w:cs="monospace"/>
          <w:sz w:val="21"/>
          <w:szCs w:val="21"/>
        </w:rPr>
        <w:fldChar w:fldCharType="separate"/>
      </w:r>
      <w:r>
        <w:rPr>
          <w:rStyle w:val="19"/>
        </w:rPr>
        <w:t>String</w:t>
      </w:r>
      <w:r>
        <w:rPr>
          <w:rFonts w:ascii="monospace" w:hAnsi="monospace" w:eastAsia="monospace" w:cs="monospace"/>
          <w:sz w:val="21"/>
          <w:szCs w:val="21"/>
        </w:rPr>
        <w:fldChar w:fldCharType="end"/>
      </w:r>
      <w:r>
        <w:rPr>
          <w:rFonts w:ascii="monospace" w:hAnsi="monospace" w:eastAsia="monospace" w:cs="monospace"/>
          <w:color w:val="353833"/>
          <w:sz w:val="21"/>
          <w:szCs w:val="21"/>
        </w:rPr>
        <w:t xml:space="preserve"> regex, </w:t>
      </w:r>
      <w:r>
        <w:rPr>
          <w:rFonts w:ascii="monospace" w:hAnsi="monospace" w:eastAsia="monospace" w:cs="monospace"/>
          <w:sz w:val="21"/>
          <w:szCs w:val="21"/>
        </w:rPr>
        <w:fldChar w:fldCharType="begin"/>
      </w:r>
      <w:r>
        <w:rPr>
          <w:rFonts w:ascii="monospace" w:hAnsi="monospace" w:eastAsia="monospace" w:cs="monospace"/>
          <w:sz w:val="21"/>
          <w:szCs w:val="21"/>
        </w:rPr>
        <w:instrText xml:space="preserve"> HYPERLINK "mk:@MSITStore:E:\\2.JavaSE\\other%20files\\jdk1.8中文版.CHM::/java/lang/../../java/lang/String.html" \o "class in java.lang" </w:instrText>
      </w:r>
      <w:r>
        <w:rPr>
          <w:rFonts w:ascii="monospace" w:hAnsi="monospace" w:eastAsia="monospace" w:cs="monospace"/>
          <w:sz w:val="21"/>
          <w:szCs w:val="21"/>
        </w:rPr>
        <w:fldChar w:fldCharType="separate"/>
      </w:r>
      <w:r>
        <w:rPr>
          <w:rStyle w:val="19"/>
        </w:rPr>
        <w:t>String</w:t>
      </w:r>
      <w:r>
        <w:rPr>
          <w:rFonts w:ascii="monospace" w:hAnsi="monospace" w:eastAsia="monospace" w:cs="monospace"/>
          <w:sz w:val="21"/>
          <w:szCs w:val="21"/>
        </w:rPr>
        <w:fldChar w:fldCharType="end"/>
      </w:r>
      <w:r>
        <w:rPr>
          <w:rFonts w:ascii="monospace" w:hAnsi="monospace" w:eastAsia="monospace" w:cs="monospace"/>
          <w:color w:val="353833"/>
          <w:sz w:val="21"/>
          <w:szCs w:val="21"/>
        </w:rPr>
        <w:t> replacement)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请说出正则表达式的匹配规则是什么? </w:t>
      </w:r>
      <w:r>
        <w:rPr>
          <w:rFonts w:hint="eastAsia"/>
          <w:color w:val="FF0000"/>
          <w:lang w:val="en-US" w:eastAsia="zh-CN"/>
        </w:rPr>
        <w:t xml:space="preserve">[^abc] {n,m} .* \ $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SimpleDateFormat类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请用代码实现: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获取当前的日期,并把这个日期转换为指定格式的字符串,如2088-08-08 08:08:08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创建包com.igeek.level1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定义类Test09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获取当前日期对象 now;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调用df的format(Date  date) 方法,传入now; 接收返回的字符串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打印这个字符串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lang w:val="en-US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把你的生日字符串表示转换为对应的日期对象.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在com.igeek.level1包下创建Test10类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在Test10类中,提供main方法,在main方法中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调用df的parse(String str)方法,传入你的生日字符串;结束返回的日期对象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使用try...catch处理解析异常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500天后是几几年几月几日.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创建包com.igeek.level1中创建Test11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在Test11类中,提供main方法,在main方法中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获取当前日历对象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调用日期对象的add()方法,让当前日历向后移动500天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获取日历中的年,月,日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输出几几年几月几日.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编写一个校验用户名的程序,检测键盘录入的用户名是否合法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要求:必须以英文开头,只能包含英文,数字和_;最少6位,做多12位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在com.igeek.level1中创建Test12类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在Test12类中提供main方法,在main方法中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接收用户录入的用户名字符串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调用字符串的</w:t>
      </w:r>
      <w:r>
        <w:t>matches</w:t>
      </w:r>
      <w:r>
        <w:rPr>
          <w:rFonts w:hint="eastAsia"/>
          <w:lang w:val="en-US" w:eastAsia="zh-CN"/>
        </w:rPr>
        <w:t>方法,判断用户名是否合法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如果合法就打印: 用户名合法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如果不合法就打印: 用户名不合法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计算你活了多少天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创建包com.igeek.level2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在包中创建测试类Test13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在Test13类中,提供main方法,在main方法中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把你生日的字符串,转换为日期对象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把日期对象转换为对应的毫秒值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当前系统毫秒值-出生时间对于的毫秒值计算你活的毫秒值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把你活毫秒值转换为天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输出天数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使用try...catch处理异常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写代码验证使用SimpleDateFormat把日期转换为字符串的时候;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创建SimpleDateFormat对象,比较消耗程序的执行性能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在com.igeek.level2包下创建Test14类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在Test14类中提供main方法,在main方法中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/>
          <w:lang w:val="en-US" w:eastAsia="zh-CN"/>
        </w:rPr>
        <w:t>currentTimeMillis()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方法获取当前操作系统的毫秒值,作用程序执行的开始时间,使用start变量接收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需要测试执行性能的代码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/>
          <w:lang w:val="en-US" w:eastAsia="zh-CN"/>
        </w:rPr>
        <w:t>currentTimeMillis()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方法获取当前操作系统的毫秒值,作用程序执行的结束时间,使用end变量接收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计算代码执行花费的时间 end - start,输出代码执行消耗的时间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在Test14类中提供一个静态方法testSimpleDataFormatInLoop(),在方法中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创建日期(Date)对象 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写一个循环100000次的for循环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在循环中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df,并制定日期格式为yyyy-MM-dd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调用df的format(Date date),传入now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在main方法中,需要测试执行的性能的代码处调用testSimpleDataFormatInLoop()方法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记录程序执行的效率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在Test14类,完整复制testSimpleDataFormatInLoop()方法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改名为testSimpleDataFormatOutLoop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把创建SimpleDateFormat的代码移动到循环外部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在main方法中,注释调用testSimpleDataFormatInLoop();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在语句下一行调用testSimpleDataFormatOutLoop方法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运行程序,查看输出结果,并记录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得出结论: 创建日期格式对象,确实比较消耗程序性能,所以在实际开发一般会写一个工具类专门处理,日期的格式化与解析.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字符串的split(String regex)方法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使用正则表达式切割字符串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192.168.105.27 按照  . 号切割字符串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18 22 40 65 按照空格切割字符串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由于</w:t>
      </w:r>
      <w:r>
        <w:rPr>
          <w:rFonts w:hint="eastAsia"/>
          <w:color w:val="FF0000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 xml:space="preserve">号 在正则表达式中用于匹配除换行符以外的任意字符,会把字符串切的连渣都不剩,此处使用 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号需要转义; 使用\\.作为切割使用正则表达式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在com.igeek.level2包下创建Test15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在Test15类中提供main方法,在main方法中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定义字符串变量str1,赋值为192.168.105.27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调用str1的split的方法,传入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,使用字符春数组strs1接收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遍历数组strs1,输出每一个元素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定义字符串变量str2,赋值为 18  22  40  65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调用str1的split的方法,传入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,使用字符春数组strs2接收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遍历数组strs2,输出每一个元素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字符串类的split方法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字符串类的matches方法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请使用代码描述: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有一段文本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 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年龄(int)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zh-CN"/>
        </w:rPr>
        <w:t>QQ号码信息,完成如下需求: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1. 创建一个Person类,包含性别,性别,年龄和QQ号码属性,使用解析出来信息创建一个Person对象,并打印这个人信息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 xml:space="preserve">   2. 并判断QQ号是否合法,匹配规则,全部都是数字,第一位非0,长度为5到12位.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在com.igeek.level2包中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创建Student类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姓名(name),性别(sex),年龄(int age),QQ号码(qq)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提供空参,有参构造方法以及setters与getters方法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重写toString()方法,返回属性值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创建Test16类,在Test16类中: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 xml:space="preserve">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取出字符str两端的空格,避免切割的时候,产生空字符串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正则表达式切割字符串,因为中间的空格可能包含制表符,多个空格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切割后,字符串数组0索引-&gt;姓名,1索引-&gt;性别,2索引-&gt;年龄,3索引-&gt;QQ号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把年龄字符串转换int类型,赋值给变量age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使用满参构造创建Student对象s,传入对应的数据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打印学生s信息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判断该学生的QQ号码是否合法,如果合法输出QQ号码合法,否则输出QQ号码不合法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字符串类的replaceAll(String regex,string str)方法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通过代码实现: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把字符串 "Hello12345World6789012" 中所有数字替换为 "#"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提示: 字符串类的replaceAll(String regex,string str)方法,使用str替换掉当前字符串中所有与正则表达式匹配的字符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在com.igeek.level2包中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创建Test17类,在Test17类中: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>"Hello12345World6789012"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调用str的replaceAll(String regex,String str),第一个参数传入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\\d+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,第二个参数传入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,定义字符串变量newStr接收替换后的字符串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newStr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SimpleDateFormat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使用SimpleDateFormat类,把2016-12-18转换为2016年12月18日. </w:t>
      </w:r>
    </w:p>
    <w:p>
      <w:pPr>
        <w:rPr>
          <w:rStyle w:val="20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提示: SimpleDateFormat对象的日期格式字符串可以通过</w:t>
      </w:r>
      <w:r>
        <w:rPr>
          <w:rStyle w:val="20"/>
          <w:rFonts w:ascii="宋体" w:hAnsi="宋体" w:eastAsia="宋体" w:cs="宋体"/>
          <w:b/>
          <w:color w:val="auto"/>
          <w:sz w:val="21"/>
          <w:szCs w:val="21"/>
        </w:rPr>
        <w:fldChar w:fldCharType="begin"/>
      </w:r>
      <w:r>
        <w:rPr>
          <w:rStyle w:val="20"/>
          <w:rFonts w:ascii="宋体" w:hAnsi="宋体" w:eastAsia="宋体" w:cs="宋体"/>
          <w:b/>
          <w:color w:val="auto"/>
          <w:sz w:val="21"/>
          <w:szCs w:val="21"/>
        </w:rPr>
        <w:instrText xml:space="preserve"> HYPERLINK "mk:@MSITStore:C:\\Users\\58334\\Desktop\\JDK_API_1_6_zh_CN.CHM::/java/text/../../java/text/SimpleDateFormat.html" \l "applyPattern(java.lang.String)" </w:instrText>
      </w:r>
      <w:r>
        <w:rPr>
          <w:rStyle w:val="20"/>
          <w:rFonts w:ascii="宋体" w:hAnsi="宋体" w:eastAsia="宋体" w:cs="宋体"/>
          <w:b/>
          <w:color w:val="auto"/>
          <w:sz w:val="21"/>
          <w:szCs w:val="21"/>
        </w:rPr>
        <w:fldChar w:fldCharType="separate"/>
      </w:r>
      <w:r>
        <w:rPr>
          <w:rStyle w:val="19"/>
          <w:rFonts w:ascii="宋体" w:hAnsi="宋体" w:eastAsia="宋体" w:cs="宋体"/>
          <w:b/>
          <w:color w:val="auto"/>
          <w:sz w:val="21"/>
          <w:szCs w:val="21"/>
        </w:rPr>
        <w:t>applyPattern</w:t>
      </w:r>
      <w:r>
        <w:rPr>
          <w:rStyle w:val="20"/>
          <w:rFonts w:ascii="宋体" w:hAnsi="宋体" w:eastAsia="宋体" w:cs="宋体"/>
          <w:b/>
          <w:color w:val="auto"/>
          <w:sz w:val="21"/>
          <w:szCs w:val="21"/>
        </w:rPr>
        <w:fldChar w:fldCharType="end"/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t>(</w:t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instrText xml:space="preserve"> HYPERLINK "mk:@MSITStore:C:\\Users\\58334\\Desktop\\JDK_API_1_6_zh_CN.CHM::/java/text/../../java/lang/String.html" \o "java.lang 中的类" </w:instrText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9"/>
          <w:rFonts w:ascii="宋体" w:hAnsi="宋体" w:eastAsia="宋体" w:cs="宋体"/>
          <w:color w:val="auto"/>
          <w:sz w:val="21"/>
          <w:szCs w:val="21"/>
        </w:rPr>
        <w:t>String</w:t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Style w:val="20"/>
          <w:rFonts w:ascii="宋体" w:hAnsi="宋体" w:eastAsia="宋体" w:cs="宋体"/>
          <w:color w:val="auto"/>
          <w:sz w:val="21"/>
          <w:szCs w:val="21"/>
        </w:rPr>
        <w:t> pattern)</w:t>
      </w:r>
      <w:r>
        <w:rPr>
          <w:rStyle w:val="20"/>
          <w:rFonts w:hint="eastAsia" w:ascii="宋体" w:hAnsi="宋体" w:cs="宋体"/>
          <w:color w:val="auto"/>
          <w:sz w:val="21"/>
          <w:szCs w:val="21"/>
          <w:lang w:val="en-US" w:eastAsia="zh-CN"/>
        </w:rPr>
        <w:t>进行修改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使用System类获取当前系统的毫秒值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统计代码的执行时间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String拼接  +  效率低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StringBuilder拼接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分别使用String的+= 和StringBuilder的append方法对字符串做100000次拼接,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计算String拼接100000次花费时间与StringBuilder拼接100000次所花费时间并打印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模拟验证手机号的过程，按照以下要求实现相关代码（友情提示：不一定要用正则）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提示用户在控制台输入手机号，用一个字符串对其进行保存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判断该手机号位数是否是11位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判断该手机号，是否都是数字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判断改手机号最后3为数字如果是相同数字则认为是靓号</w:t>
      </w:r>
    </w:p>
    <w:p>
      <w:pPr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1BA17A"/>
    <w:multiLevelType w:val="singleLevel"/>
    <w:tmpl w:val="591BA1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1BA26F"/>
    <w:multiLevelType w:val="singleLevel"/>
    <w:tmpl w:val="591BA2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1BA3BE"/>
    <w:multiLevelType w:val="singleLevel"/>
    <w:tmpl w:val="591BA3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1BA5E2"/>
    <w:multiLevelType w:val="multilevel"/>
    <w:tmpl w:val="591BA5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BA87C"/>
    <w:multiLevelType w:val="multilevel"/>
    <w:tmpl w:val="591BA8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BB360"/>
    <w:multiLevelType w:val="multilevel"/>
    <w:tmpl w:val="591BB3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D13C0"/>
    <w:multiLevelType w:val="multilevel"/>
    <w:tmpl w:val="591D13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6"/>
  </w:num>
  <w:num w:numId="16">
    <w:abstractNumId w:val="8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jYTA0NzU3MjA0Y2YwY2VhMzllNzNmZjkyZjQ4MjcifQ=="/>
  </w:docVars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6C75A5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213E"/>
    <w:rsid w:val="011E6F7D"/>
    <w:rsid w:val="01363CAB"/>
    <w:rsid w:val="01416AB2"/>
    <w:rsid w:val="01576579"/>
    <w:rsid w:val="01685581"/>
    <w:rsid w:val="01994788"/>
    <w:rsid w:val="01A70836"/>
    <w:rsid w:val="01B17E7C"/>
    <w:rsid w:val="01B326B3"/>
    <w:rsid w:val="01BF221F"/>
    <w:rsid w:val="01C20748"/>
    <w:rsid w:val="01CC4B5D"/>
    <w:rsid w:val="01CC6101"/>
    <w:rsid w:val="01DD16E8"/>
    <w:rsid w:val="01E834F7"/>
    <w:rsid w:val="020D3D7E"/>
    <w:rsid w:val="022E0738"/>
    <w:rsid w:val="02307D09"/>
    <w:rsid w:val="02315C76"/>
    <w:rsid w:val="023978EE"/>
    <w:rsid w:val="02733C28"/>
    <w:rsid w:val="027615CF"/>
    <w:rsid w:val="02762E23"/>
    <w:rsid w:val="027D57B7"/>
    <w:rsid w:val="027F3068"/>
    <w:rsid w:val="02A666C3"/>
    <w:rsid w:val="02C052E1"/>
    <w:rsid w:val="02DB0484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3E599A"/>
    <w:rsid w:val="04806763"/>
    <w:rsid w:val="048215B1"/>
    <w:rsid w:val="048E26D2"/>
    <w:rsid w:val="04A15CE5"/>
    <w:rsid w:val="04B6343C"/>
    <w:rsid w:val="04D567A0"/>
    <w:rsid w:val="04FC289A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9C5B44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6AD0E26"/>
    <w:rsid w:val="06B9582D"/>
    <w:rsid w:val="070A2387"/>
    <w:rsid w:val="070A5E36"/>
    <w:rsid w:val="0719076C"/>
    <w:rsid w:val="0721418F"/>
    <w:rsid w:val="073211DF"/>
    <w:rsid w:val="07404534"/>
    <w:rsid w:val="0742206A"/>
    <w:rsid w:val="074754BC"/>
    <w:rsid w:val="077C3057"/>
    <w:rsid w:val="07BE48C8"/>
    <w:rsid w:val="07DC4A81"/>
    <w:rsid w:val="07F3738C"/>
    <w:rsid w:val="083A2BF6"/>
    <w:rsid w:val="08546B89"/>
    <w:rsid w:val="085E36B1"/>
    <w:rsid w:val="08EA2686"/>
    <w:rsid w:val="09024ADC"/>
    <w:rsid w:val="094D62BA"/>
    <w:rsid w:val="095E6FE1"/>
    <w:rsid w:val="09A96D32"/>
    <w:rsid w:val="09B141B7"/>
    <w:rsid w:val="09B94900"/>
    <w:rsid w:val="09F7056A"/>
    <w:rsid w:val="09FA2B62"/>
    <w:rsid w:val="0A155BA7"/>
    <w:rsid w:val="0A3937F6"/>
    <w:rsid w:val="0A3C4748"/>
    <w:rsid w:val="0A4E2EC3"/>
    <w:rsid w:val="0A6C6DA4"/>
    <w:rsid w:val="0A763832"/>
    <w:rsid w:val="0A8F4E2B"/>
    <w:rsid w:val="0A967754"/>
    <w:rsid w:val="0A9730F7"/>
    <w:rsid w:val="0A9D3636"/>
    <w:rsid w:val="0AAC18E0"/>
    <w:rsid w:val="0AD117C8"/>
    <w:rsid w:val="0AD74CB2"/>
    <w:rsid w:val="0AE65D41"/>
    <w:rsid w:val="0B0D37ED"/>
    <w:rsid w:val="0B240CF8"/>
    <w:rsid w:val="0B333FD1"/>
    <w:rsid w:val="0B540DA1"/>
    <w:rsid w:val="0B6A100B"/>
    <w:rsid w:val="0BAA323D"/>
    <w:rsid w:val="0BE5662F"/>
    <w:rsid w:val="0BF71D23"/>
    <w:rsid w:val="0BFF5876"/>
    <w:rsid w:val="0C0D5181"/>
    <w:rsid w:val="0C275696"/>
    <w:rsid w:val="0C404C41"/>
    <w:rsid w:val="0C75523E"/>
    <w:rsid w:val="0C7C6EE5"/>
    <w:rsid w:val="0C895017"/>
    <w:rsid w:val="0CA54458"/>
    <w:rsid w:val="0CCF73EA"/>
    <w:rsid w:val="0CF916E8"/>
    <w:rsid w:val="0D3B10C5"/>
    <w:rsid w:val="0D6E1C59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097035"/>
    <w:rsid w:val="0F1F6743"/>
    <w:rsid w:val="0F424F7B"/>
    <w:rsid w:val="0F5B7EA9"/>
    <w:rsid w:val="0F8B030F"/>
    <w:rsid w:val="0F8B715A"/>
    <w:rsid w:val="0F92772A"/>
    <w:rsid w:val="0F9A115C"/>
    <w:rsid w:val="0F9D0707"/>
    <w:rsid w:val="0FB03531"/>
    <w:rsid w:val="0FB30295"/>
    <w:rsid w:val="0FC72597"/>
    <w:rsid w:val="1013433F"/>
    <w:rsid w:val="10280E5B"/>
    <w:rsid w:val="103919EA"/>
    <w:rsid w:val="104E6A9B"/>
    <w:rsid w:val="10742696"/>
    <w:rsid w:val="107B4216"/>
    <w:rsid w:val="10842B2B"/>
    <w:rsid w:val="109D288B"/>
    <w:rsid w:val="110C3B81"/>
    <w:rsid w:val="110E688E"/>
    <w:rsid w:val="11613EFB"/>
    <w:rsid w:val="116160AF"/>
    <w:rsid w:val="11720296"/>
    <w:rsid w:val="11897089"/>
    <w:rsid w:val="11964C38"/>
    <w:rsid w:val="11A37CDA"/>
    <w:rsid w:val="11B02B78"/>
    <w:rsid w:val="11B21721"/>
    <w:rsid w:val="11E37729"/>
    <w:rsid w:val="11ED2ED9"/>
    <w:rsid w:val="1221086A"/>
    <w:rsid w:val="125E4185"/>
    <w:rsid w:val="12762AA9"/>
    <w:rsid w:val="12C036A3"/>
    <w:rsid w:val="12C07E31"/>
    <w:rsid w:val="12E303D1"/>
    <w:rsid w:val="12E75015"/>
    <w:rsid w:val="130079BE"/>
    <w:rsid w:val="130D3051"/>
    <w:rsid w:val="135F1146"/>
    <w:rsid w:val="13642348"/>
    <w:rsid w:val="137351F4"/>
    <w:rsid w:val="13735598"/>
    <w:rsid w:val="137F5446"/>
    <w:rsid w:val="139913E0"/>
    <w:rsid w:val="13A22CE0"/>
    <w:rsid w:val="13B30386"/>
    <w:rsid w:val="13B37929"/>
    <w:rsid w:val="13D07526"/>
    <w:rsid w:val="13D55FB9"/>
    <w:rsid w:val="13DD1976"/>
    <w:rsid w:val="14054914"/>
    <w:rsid w:val="14605AB1"/>
    <w:rsid w:val="1466754B"/>
    <w:rsid w:val="146E1F2D"/>
    <w:rsid w:val="146E5507"/>
    <w:rsid w:val="147258E3"/>
    <w:rsid w:val="14797BE1"/>
    <w:rsid w:val="14810F0D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6326DE"/>
    <w:rsid w:val="1573352C"/>
    <w:rsid w:val="159E6939"/>
    <w:rsid w:val="15DA02AD"/>
    <w:rsid w:val="15DF7253"/>
    <w:rsid w:val="16052575"/>
    <w:rsid w:val="161B44CE"/>
    <w:rsid w:val="16315833"/>
    <w:rsid w:val="1635446F"/>
    <w:rsid w:val="165C1059"/>
    <w:rsid w:val="1668456F"/>
    <w:rsid w:val="169E21DB"/>
    <w:rsid w:val="16B65C77"/>
    <w:rsid w:val="16B74602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0357DA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27F6C"/>
    <w:rsid w:val="19395A92"/>
    <w:rsid w:val="19D43F62"/>
    <w:rsid w:val="1A2749D2"/>
    <w:rsid w:val="1A340962"/>
    <w:rsid w:val="1A414170"/>
    <w:rsid w:val="1A5056F1"/>
    <w:rsid w:val="1A5B65BC"/>
    <w:rsid w:val="1A612E00"/>
    <w:rsid w:val="1A980757"/>
    <w:rsid w:val="1AA805DE"/>
    <w:rsid w:val="1AC77245"/>
    <w:rsid w:val="1AD274CB"/>
    <w:rsid w:val="1ADF69FB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DB0B38"/>
    <w:rsid w:val="1BF806B3"/>
    <w:rsid w:val="1C137FE3"/>
    <w:rsid w:val="1C3D7DE5"/>
    <w:rsid w:val="1C3E416F"/>
    <w:rsid w:val="1C5C3CA5"/>
    <w:rsid w:val="1C6112EB"/>
    <w:rsid w:val="1C6116B2"/>
    <w:rsid w:val="1C96352D"/>
    <w:rsid w:val="1C986430"/>
    <w:rsid w:val="1CC81AB6"/>
    <w:rsid w:val="1CE24935"/>
    <w:rsid w:val="1CED6DD5"/>
    <w:rsid w:val="1D1C338A"/>
    <w:rsid w:val="1D1F1957"/>
    <w:rsid w:val="1D312F8B"/>
    <w:rsid w:val="1D3B01B9"/>
    <w:rsid w:val="1D566E47"/>
    <w:rsid w:val="1D631D17"/>
    <w:rsid w:val="1D7C19E1"/>
    <w:rsid w:val="1DCB44BE"/>
    <w:rsid w:val="1DD03368"/>
    <w:rsid w:val="1DDA4131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A1A89"/>
    <w:rsid w:val="1FAC3B5A"/>
    <w:rsid w:val="1FDB4C40"/>
    <w:rsid w:val="1FE5399F"/>
    <w:rsid w:val="1FFF6940"/>
    <w:rsid w:val="20004AE4"/>
    <w:rsid w:val="201619B5"/>
    <w:rsid w:val="20497911"/>
    <w:rsid w:val="204A36A8"/>
    <w:rsid w:val="204D276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9D0449"/>
    <w:rsid w:val="21A20A07"/>
    <w:rsid w:val="21AD3B98"/>
    <w:rsid w:val="21BF7F9C"/>
    <w:rsid w:val="21C8765F"/>
    <w:rsid w:val="21EF2411"/>
    <w:rsid w:val="223D51EE"/>
    <w:rsid w:val="224A1513"/>
    <w:rsid w:val="22567CED"/>
    <w:rsid w:val="225E1AC7"/>
    <w:rsid w:val="228E66C1"/>
    <w:rsid w:val="229F5D84"/>
    <w:rsid w:val="22C95795"/>
    <w:rsid w:val="22CD477C"/>
    <w:rsid w:val="22CD716E"/>
    <w:rsid w:val="22DC5305"/>
    <w:rsid w:val="23080984"/>
    <w:rsid w:val="230E7D65"/>
    <w:rsid w:val="2315777C"/>
    <w:rsid w:val="231E063A"/>
    <w:rsid w:val="23302A1E"/>
    <w:rsid w:val="23500334"/>
    <w:rsid w:val="235734AD"/>
    <w:rsid w:val="23975CDE"/>
    <w:rsid w:val="23B80958"/>
    <w:rsid w:val="23C34B61"/>
    <w:rsid w:val="23D1361F"/>
    <w:rsid w:val="247C2447"/>
    <w:rsid w:val="24AD6B98"/>
    <w:rsid w:val="24B1678B"/>
    <w:rsid w:val="24BD2F5A"/>
    <w:rsid w:val="24CC7239"/>
    <w:rsid w:val="24EA4191"/>
    <w:rsid w:val="24FE7E91"/>
    <w:rsid w:val="25100148"/>
    <w:rsid w:val="25152B99"/>
    <w:rsid w:val="2519506B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122307"/>
    <w:rsid w:val="26622709"/>
    <w:rsid w:val="266470E3"/>
    <w:rsid w:val="26703345"/>
    <w:rsid w:val="26726486"/>
    <w:rsid w:val="26824378"/>
    <w:rsid w:val="26862574"/>
    <w:rsid w:val="268847AD"/>
    <w:rsid w:val="268B1BA6"/>
    <w:rsid w:val="26934A18"/>
    <w:rsid w:val="26D306A6"/>
    <w:rsid w:val="26D53EC7"/>
    <w:rsid w:val="271F28E9"/>
    <w:rsid w:val="273E53E7"/>
    <w:rsid w:val="27B10699"/>
    <w:rsid w:val="27BF38F3"/>
    <w:rsid w:val="27D42582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4E3CA8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CA71BE"/>
    <w:rsid w:val="2AE22F25"/>
    <w:rsid w:val="2AF10B58"/>
    <w:rsid w:val="2AF2680E"/>
    <w:rsid w:val="2B0E47FA"/>
    <w:rsid w:val="2B172980"/>
    <w:rsid w:val="2B523B1D"/>
    <w:rsid w:val="2B6350AA"/>
    <w:rsid w:val="2B9357BC"/>
    <w:rsid w:val="2B9B3958"/>
    <w:rsid w:val="2BA2297D"/>
    <w:rsid w:val="2BCE0E34"/>
    <w:rsid w:val="2C14175C"/>
    <w:rsid w:val="2C425E40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785A1A"/>
    <w:rsid w:val="2DAA1F25"/>
    <w:rsid w:val="2DC85A03"/>
    <w:rsid w:val="2DD75F11"/>
    <w:rsid w:val="2DDB6E9F"/>
    <w:rsid w:val="2DF23BF5"/>
    <w:rsid w:val="2E8622B9"/>
    <w:rsid w:val="2E9F569A"/>
    <w:rsid w:val="2E9F6F73"/>
    <w:rsid w:val="2EC209C8"/>
    <w:rsid w:val="2F086F73"/>
    <w:rsid w:val="2F107B30"/>
    <w:rsid w:val="2F281077"/>
    <w:rsid w:val="2F503B1D"/>
    <w:rsid w:val="2F63291E"/>
    <w:rsid w:val="2F9E21F8"/>
    <w:rsid w:val="2FAD334E"/>
    <w:rsid w:val="2FB02FD8"/>
    <w:rsid w:val="2FB451B6"/>
    <w:rsid w:val="2FCF5FB0"/>
    <w:rsid w:val="2FD5567E"/>
    <w:rsid w:val="3001582F"/>
    <w:rsid w:val="30055199"/>
    <w:rsid w:val="3009114C"/>
    <w:rsid w:val="301E2794"/>
    <w:rsid w:val="301F501C"/>
    <w:rsid w:val="302A6D1F"/>
    <w:rsid w:val="30334A26"/>
    <w:rsid w:val="30894EC8"/>
    <w:rsid w:val="30934787"/>
    <w:rsid w:val="30A66593"/>
    <w:rsid w:val="30BE3DDE"/>
    <w:rsid w:val="30F83DC0"/>
    <w:rsid w:val="311243AA"/>
    <w:rsid w:val="31137918"/>
    <w:rsid w:val="31786CAA"/>
    <w:rsid w:val="31B30EB5"/>
    <w:rsid w:val="31CE1521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E7324D"/>
    <w:rsid w:val="33F21F00"/>
    <w:rsid w:val="33F859B4"/>
    <w:rsid w:val="340E386E"/>
    <w:rsid w:val="341D3248"/>
    <w:rsid w:val="342639AA"/>
    <w:rsid w:val="343A6CB6"/>
    <w:rsid w:val="34526ABA"/>
    <w:rsid w:val="3468664D"/>
    <w:rsid w:val="34744AC9"/>
    <w:rsid w:val="349C03AA"/>
    <w:rsid w:val="34B32C51"/>
    <w:rsid w:val="352519A8"/>
    <w:rsid w:val="35287294"/>
    <w:rsid w:val="3545600A"/>
    <w:rsid w:val="35471920"/>
    <w:rsid w:val="359F66C3"/>
    <w:rsid w:val="35B511F5"/>
    <w:rsid w:val="35C1554B"/>
    <w:rsid w:val="35DA3EE1"/>
    <w:rsid w:val="36053817"/>
    <w:rsid w:val="36224A7B"/>
    <w:rsid w:val="36297A5E"/>
    <w:rsid w:val="36357F4D"/>
    <w:rsid w:val="363A15E8"/>
    <w:rsid w:val="365E3A32"/>
    <w:rsid w:val="36DC5935"/>
    <w:rsid w:val="37275B6C"/>
    <w:rsid w:val="373F0B0F"/>
    <w:rsid w:val="37536AED"/>
    <w:rsid w:val="375A5184"/>
    <w:rsid w:val="375B587D"/>
    <w:rsid w:val="37A8744F"/>
    <w:rsid w:val="37BB0B61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8FE1A8B"/>
    <w:rsid w:val="391578C4"/>
    <w:rsid w:val="392135F7"/>
    <w:rsid w:val="39215C2D"/>
    <w:rsid w:val="394E5DE2"/>
    <w:rsid w:val="398B5A81"/>
    <w:rsid w:val="39DC6537"/>
    <w:rsid w:val="39E831BF"/>
    <w:rsid w:val="3A103A90"/>
    <w:rsid w:val="3A163852"/>
    <w:rsid w:val="3A2A66EA"/>
    <w:rsid w:val="3A2B3345"/>
    <w:rsid w:val="3A880D1B"/>
    <w:rsid w:val="3A892D0F"/>
    <w:rsid w:val="3AB57492"/>
    <w:rsid w:val="3ABF525C"/>
    <w:rsid w:val="3AC82CDB"/>
    <w:rsid w:val="3ACC59A5"/>
    <w:rsid w:val="3AE60360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A30102"/>
    <w:rsid w:val="3DAC621A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AB7311"/>
    <w:rsid w:val="3EC13AEE"/>
    <w:rsid w:val="3ECE24F5"/>
    <w:rsid w:val="3EE70E81"/>
    <w:rsid w:val="3F134DEA"/>
    <w:rsid w:val="3F1B68E2"/>
    <w:rsid w:val="3F1D5FF6"/>
    <w:rsid w:val="3F1F3374"/>
    <w:rsid w:val="3F2F177B"/>
    <w:rsid w:val="3F9C104B"/>
    <w:rsid w:val="3FA5595E"/>
    <w:rsid w:val="3FA5615B"/>
    <w:rsid w:val="3FAB2B20"/>
    <w:rsid w:val="400150EE"/>
    <w:rsid w:val="401E1E72"/>
    <w:rsid w:val="402B7965"/>
    <w:rsid w:val="402E67D7"/>
    <w:rsid w:val="40354DA6"/>
    <w:rsid w:val="404D6388"/>
    <w:rsid w:val="40545605"/>
    <w:rsid w:val="405B1693"/>
    <w:rsid w:val="406A4E54"/>
    <w:rsid w:val="408C4FB3"/>
    <w:rsid w:val="40CF5B89"/>
    <w:rsid w:val="40DE2F91"/>
    <w:rsid w:val="40E8124A"/>
    <w:rsid w:val="40FC280A"/>
    <w:rsid w:val="41003068"/>
    <w:rsid w:val="411B4149"/>
    <w:rsid w:val="411F3560"/>
    <w:rsid w:val="41294999"/>
    <w:rsid w:val="413553B0"/>
    <w:rsid w:val="414259E8"/>
    <w:rsid w:val="41426A05"/>
    <w:rsid w:val="41561105"/>
    <w:rsid w:val="41661C50"/>
    <w:rsid w:val="41820938"/>
    <w:rsid w:val="41855C69"/>
    <w:rsid w:val="418C126D"/>
    <w:rsid w:val="41A33DF0"/>
    <w:rsid w:val="41AF72B7"/>
    <w:rsid w:val="41B94C43"/>
    <w:rsid w:val="41CE6C6C"/>
    <w:rsid w:val="41E544B6"/>
    <w:rsid w:val="421156D5"/>
    <w:rsid w:val="422F7531"/>
    <w:rsid w:val="42332C5B"/>
    <w:rsid w:val="42C2109E"/>
    <w:rsid w:val="43280520"/>
    <w:rsid w:val="432A4698"/>
    <w:rsid w:val="43383C9D"/>
    <w:rsid w:val="436B4486"/>
    <w:rsid w:val="436C039D"/>
    <w:rsid w:val="43733CE0"/>
    <w:rsid w:val="437F4222"/>
    <w:rsid w:val="43AD2A6A"/>
    <w:rsid w:val="43E84FD0"/>
    <w:rsid w:val="43EA7964"/>
    <w:rsid w:val="44032931"/>
    <w:rsid w:val="44232181"/>
    <w:rsid w:val="44244DE2"/>
    <w:rsid w:val="442F56D7"/>
    <w:rsid w:val="44313D49"/>
    <w:rsid w:val="445A6D60"/>
    <w:rsid w:val="44741202"/>
    <w:rsid w:val="44932166"/>
    <w:rsid w:val="44A22740"/>
    <w:rsid w:val="44B6364D"/>
    <w:rsid w:val="450C3CCC"/>
    <w:rsid w:val="450D69FD"/>
    <w:rsid w:val="45212DF2"/>
    <w:rsid w:val="452505BA"/>
    <w:rsid w:val="452A656F"/>
    <w:rsid w:val="453C5429"/>
    <w:rsid w:val="454A3CBF"/>
    <w:rsid w:val="456F535D"/>
    <w:rsid w:val="45720087"/>
    <w:rsid w:val="4581338A"/>
    <w:rsid w:val="45827DDF"/>
    <w:rsid w:val="45895DAA"/>
    <w:rsid w:val="4595570E"/>
    <w:rsid w:val="459E633C"/>
    <w:rsid w:val="45B11082"/>
    <w:rsid w:val="45F5766B"/>
    <w:rsid w:val="46230176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2704E1"/>
    <w:rsid w:val="48BE016E"/>
    <w:rsid w:val="48C513BD"/>
    <w:rsid w:val="48CE3803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750D2"/>
    <w:rsid w:val="499939F2"/>
    <w:rsid w:val="499F6413"/>
    <w:rsid w:val="49B35715"/>
    <w:rsid w:val="49B96ED6"/>
    <w:rsid w:val="49BA7520"/>
    <w:rsid w:val="49CE5FD7"/>
    <w:rsid w:val="49D459B1"/>
    <w:rsid w:val="49ED5264"/>
    <w:rsid w:val="4A3D508E"/>
    <w:rsid w:val="4A454BAA"/>
    <w:rsid w:val="4A501B8E"/>
    <w:rsid w:val="4A6B00D7"/>
    <w:rsid w:val="4A816415"/>
    <w:rsid w:val="4A972690"/>
    <w:rsid w:val="4AAF5AA3"/>
    <w:rsid w:val="4AEB0419"/>
    <w:rsid w:val="4B046C3A"/>
    <w:rsid w:val="4B7B7663"/>
    <w:rsid w:val="4B850903"/>
    <w:rsid w:val="4B864BFB"/>
    <w:rsid w:val="4B8C26FD"/>
    <w:rsid w:val="4BB25018"/>
    <w:rsid w:val="4BC108C9"/>
    <w:rsid w:val="4BCE63B0"/>
    <w:rsid w:val="4BD91928"/>
    <w:rsid w:val="4BE128CC"/>
    <w:rsid w:val="4BFA2F91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B510C4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5F57E3"/>
    <w:rsid w:val="4D892EDC"/>
    <w:rsid w:val="4DAF0185"/>
    <w:rsid w:val="4DC301C2"/>
    <w:rsid w:val="4DFF0E14"/>
    <w:rsid w:val="4E20670F"/>
    <w:rsid w:val="4E6A7860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566C17"/>
    <w:rsid w:val="4F7D1AFE"/>
    <w:rsid w:val="4F89307F"/>
    <w:rsid w:val="4F940842"/>
    <w:rsid w:val="4F9A0FA4"/>
    <w:rsid w:val="4FA51447"/>
    <w:rsid w:val="4FF80E12"/>
    <w:rsid w:val="50530812"/>
    <w:rsid w:val="506624CA"/>
    <w:rsid w:val="5073394C"/>
    <w:rsid w:val="508035A6"/>
    <w:rsid w:val="50933C50"/>
    <w:rsid w:val="50B23264"/>
    <w:rsid w:val="50C624B0"/>
    <w:rsid w:val="50F154FC"/>
    <w:rsid w:val="51093FAF"/>
    <w:rsid w:val="513D7A17"/>
    <w:rsid w:val="51980CAA"/>
    <w:rsid w:val="51A57C86"/>
    <w:rsid w:val="51AE1386"/>
    <w:rsid w:val="51BA33A5"/>
    <w:rsid w:val="51CF683A"/>
    <w:rsid w:val="52070030"/>
    <w:rsid w:val="5218714B"/>
    <w:rsid w:val="52442E58"/>
    <w:rsid w:val="52581624"/>
    <w:rsid w:val="52674023"/>
    <w:rsid w:val="527354AE"/>
    <w:rsid w:val="528B563C"/>
    <w:rsid w:val="52977801"/>
    <w:rsid w:val="529B419F"/>
    <w:rsid w:val="52BD7189"/>
    <w:rsid w:val="52D74297"/>
    <w:rsid w:val="52F6551C"/>
    <w:rsid w:val="531C65D9"/>
    <w:rsid w:val="53412878"/>
    <w:rsid w:val="534B340B"/>
    <w:rsid w:val="534D124A"/>
    <w:rsid w:val="534F0D98"/>
    <w:rsid w:val="535873BB"/>
    <w:rsid w:val="5366363A"/>
    <w:rsid w:val="53B169DC"/>
    <w:rsid w:val="53BE1C2C"/>
    <w:rsid w:val="53C32482"/>
    <w:rsid w:val="53E850EA"/>
    <w:rsid w:val="540B2EED"/>
    <w:rsid w:val="541F6D23"/>
    <w:rsid w:val="543538AE"/>
    <w:rsid w:val="543F3BFA"/>
    <w:rsid w:val="5481194A"/>
    <w:rsid w:val="5496483C"/>
    <w:rsid w:val="54BC5E8C"/>
    <w:rsid w:val="54D2173E"/>
    <w:rsid w:val="54D552E4"/>
    <w:rsid w:val="54DE4C91"/>
    <w:rsid w:val="54F17FAE"/>
    <w:rsid w:val="54F85EE2"/>
    <w:rsid w:val="55044BA6"/>
    <w:rsid w:val="554114F4"/>
    <w:rsid w:val="555B731E"/>
    <w:rsid w:val="558871D1"/>
    <w:rsid w:val="55901287"/>
    <w:rsid w:val="55903395"/>
    <w:rsid w:val="55942D60"/>
    <w:rsid w:val="55AC337C"/>
    <w:rsid w:val="55DF0816"/>
    <w:rsid w:val="560A168C"/>
    <w:rsid w:val="563C5A53"/>
    <w:rsid w:val="56481394"/>
    <w:rsid w:val="56563C2F"/>
    <w:rsid w:val="56676FA5"/>
    <w:rsid w:val="567151D1"/>
    <w:rsid w:val="56944E1A"/>
    <w:rsid w:val="56A02142"/>
    <w:rsid w:val="56B85B04"/>
    <w:rsid w:val="56CF09AE"/>
    <w:rsid w:val="56DD162D"/>
    <w:rsid w:val="56E15B4F"/>
    <w:rsid w:val="56F3351B"/>
    <w:rsid w:val="56FB238C"/>
    <w:rsid w:val="572A6B61"/>
    <w:rsid w:val="573A412F"/>
    <w:rsid w:val="573A616F"/>
    <w:rsid w:val="57497354"/>
    <w:rsid w:val="57657232"/>
    <w:rsid w:val="57736F03"/>
    <w:rsid w:val="57941863"/>
    <w:rsid w:val="57B4680C"/>
    <w:rsid w:val="57BB1A7A"/>
    <w:rsid w:val="57F27E90"/>
    <w:rsid w:val="57F311C3"/>
    <w:rsid w:val="58245315"/>
    <w:rsid w:val="58351CF7"/>
    <w:rsid w:val="58393B46"/>
    <w:rsid w:val="58515861"/>
    <w:rsid w:val="58626F75"/>
    <w:rsid w:val="58636EC0"/>
    <w:rsid w:val="58776E18"/>
    <w:rsid w:val="58895E9A"/>
    <w:rsid w:val="58C534FF"/>
    <w:rsid w:val="58F536AB"/>
    <w:rsid w:val="59106711"/>
    <w:rsid w:val="594353CC"/>
    <w:rsid w:val="594D60D0"/>
    <w:rsid w:val="595150E4"/>
    <w:rsid w:val="59682131"/>
    <w:rsid w:val="59706742"/>
    <w:rsid w:val="59A5454D"/>
    <w:rsid w:val="59D92351"/>
    <w:rsid w:val="5A30541D"/>
    <w:rsid w:val="5A4D34B3"/>
    <w:rsid w:val="5A6913F7"/>
    <w:rsid w:val="5AA456C2"/>
    <w:rsid w:val="5ACA235E"/>
    <w:rsid w:val="5AD111B1"/>
    <w:rsid w:val="5ADE6075"/>
    <w:rsid w:val="5B1336B2"/>
    <w:rsid w:val="5B1D4C97"/>
    <w:rsid w:val="5B2A6AA8"/>
    <w:rsid w:val="5B3B7880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DC018A9"/>
    <w:rsid w:val="5E1237B0"/>
    <w:rsid w:val="5E21776D"/>
    <w:rsid w:val="5E223C79"/>
    <w:rsid w:val="5E404456"/>
    <w:rsid w:val="5E460294"/>
    <w:rsid w:val="5E4F25FE"/>
    <w:rsid w:val="5E5901D4"/>
    <w:rsid w:val="5E6D4E64"/>
    <w:rsid w:val="5E787E6D"/>
    <w:rsid w:val="5E866691"/>
    <w:rsid w:val="5EAD5776"/>
    <w:rsid w:val="5EE05693"/>
    <w:rsid w:val="5EEF7C52"/>
    <w:rsid w:val="5EFB1E57"/>
    <w:rsid w:val="5F0F3C70"/>
    <w:rsid w:val="5F1F4B22"/>
    <w:rsid w:val="5F37772B"/>
    <w:rsid w:val="5F3B2446"/>
    <w:rsid w:val="5F756DD3"/>
    <w:rsid w:val="5F83679F"/>
    <w:rsid w:val="5F854718"/>
    <w:rsid w:val="5F913BE0"/>
    <w:rsid w:val="5FAE38AB"/>
    <w:rsid w:val="5FC225C2"/>
    <w:rsid w:val="5FD05234"/>
    <w:rsid w:val="5FD53FC8"/>
    <w:rsid w:val="5FE8782E"/>
    <w:rsid w:val="5FF06779"/>
    <w:rsid w:val="5FF24055"/>
    <w:rsid w:val="602D589D"/>
    <w:rsid w:val="606E793A"/>
    <w:rsid w:val="607879EC"/>
    <w:rsid w:val="60884D4F"/>
    <w:rsid w:val="608A20E9"/>
    <w:rsid w:val="610E7B33"/>
    <w:rsid w:val="611374CB"/>
    <w:rsid w:val="61351D18"/>
    <w:rsid w:val="614767BA"/>
    <w:rsid w:val="6179680B"/>
    <w:rsid w:val="617D7F40"/>
    <w:rsid w:val="61862356"/>
    <w:rsid w:val="61A17FB0"/>
    <w:rsid w:val="61A2539C"/>
    <w:rsid w:val="61BF4FFC"/>
    <w:rsid w:val="61CE6B8F"/>
    <w:rsid w:val="61F96779"/>
    <w:rsid w:val="62037937"/>
    <w:rsid w:val="621508A0"/>
    <w:rsid w:val="6265767D"/>
    <w:rsid w:val="629230D0"/>
    <w:rsid w:val="629E27A9"/>
    <w:rsid w:val="62A610C1"/>
    <w:rsid w:val="62AA0499"/>
    <w:rsid w:val="62D43F10"/>
    <w:rsid w:val="62E44812"/>
    <w:rsid w:val="62E81F31"/>
    <w:rsid w:val="63061D88"/>
    <w:rsid w:val="633717FC"/>
    <w:rsid w:val="635E64DC"/>
    <w:rsid w:val="63C56490"/>
    <w:rsid w:val="63EB63BE"/>
    <w:rsid w:val="640F7D3B"/>
    <w:rsid w:val="643C41E2"/>
    <w:rsid w:val="644454C9"/>
    <w:rsid w:val="646D2C88"/>
    <w:rsid w:val="647943DB"/>
    <w:rsid w:val="64801163"/>
    <w:rsid w:val="64806F28"/>
    <w:rsid w:val="64812B92"/>
    <w:rsid w:val="64951FEE"/>
    <w:rsid w:val="64A42B94"/>
    <w:rsid w:val="64AE5E41"/>
    <w:rsid w:val="64B57C94"/>
    <w:rsid w:val="64BA389D"/>
    <w:rsid w:val="64F56816"/>
    <w:rsid w:val="651622FF"/>
    <w:rsid w:val="65186A93"/>
    <w:rsid w:val="65360136"/>
    <w:rsid w:val="6560770B"/>
    <w:rsid w:val="659C7F57"/>
    <w:rsid w:val="65AB2674"/>
    <w:rsid w:val="65B01AD0"/>
    <w:rsid w:val="65BB7F87"/>
    <w:rsid w:val="65DB29FD"/>
    <w:rsid w:val="66041177"/>
    <w:rsid w:val="6662523B"/>
    <w:rsid w:val="66A821F3"/>
    <w:rsid w:val="66AC0896"/>
    <w:rsid w:val="66BA4E2C"/>
    <w:rsid w:val="67123432"/>
    <w:rsid w:val="67183A90"/>
    <w:rsid w:val="672F2F6B"/>
    <w:rsid w:val="673459C2"/>
    <w:rsid w:val="6755461F"/>
    <w:rsid w:val="67624EF7"/>
    <w:rsid w:val="677B4FB7"/>
    <w:rsid w:val="678706C9"/>
    <w:rsid w:val="679B1B56"/>
    <w:rsid w:val="679D5ED3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5A38C3"/>
    <w:rsid w:val="68632475"/>
    <w:rsid w:val="687146A1"/>
    <w:rsid w:val="68865E33"/>
    <w:rsid w:val="688C20F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C8637F"/>
    <w:rsid w:val="69F7128D"/>
    <w:rsid w:val="69FA442F"/>
    <w:rsid w:val="6A042518"/>
    <w:rsid w:val="6A1B341D"/>
    <w:rsid w:val="6A1E628C"/>
    <w:rsid w:val="6A206343"/>
    <w:rsid w:val="6A281E05"/>
    <w:rsid w:val="6A3477CD"/>
    <w:rsid w:val="6A373ADE"/>
    <w:rsid w:val="6A550DE4"/>
    <w:rsid w:val="6A592C52"/>
    <w:rsid w:val="6A6141DC"/>
    <w:rsid w:val="6AD25DA3"/>
    <w:rsid w:val="6AE05D1B"/>
    <w:rsid w:val="6AE82346"/>
    <w:rsid w:val="6AEC63BC"/>
    <w:rsid w:val="6B0079F7"/>
    <w:rsid w:val="6B2B740F"/>
    <w:rsid w:val="6B3008EF"/>
    <w:rsid w:val="6B3D3DD5"/>
    <w:rsid w:val="6BAF534D"/>
    <w:rsid w:val="6BC77725"/>
    <w:rsid w:val="6BED18BC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390CF5"/>
    <w:rsid w:val="6D437983"/>
    <w:rsid w:val="6D4937B7"/>
    <w:rsid w:val="6D7A679E"/>
    <w:rsid w:val="6DB45EC8"/>
    <w:rsid w:val="6DED2280"/>
    <w:rsid w:val="6E5E0936"/>
    <w:rsid w:val="6E8A0009"/>
    <w:rsid w:val="6EB8205B"/>
    <w:rsid w:val="6EBA1461"/>
    <w:rsid w:val="6EC913D0"/>
    <w:rsid w:val="6ECB0DFA"/>
    <w:rsid w:val="6EDD0407"/>
    <w:rsid w:val="6EFE1A21"/>
    <w:rsid w:val="6F111E9B"/>
    <w:rsid w:val="6F1B7204"/>
    <w:rsid w:val="6F2E6D48"/>
    <w:rsid w:val="6F554C23"/>
    <w:rsid w:val="6F5F66D0"/>
    <w:rsid w:val="6F684DCC"/>
    <w:rsid w:val="6F685F91"/>
    <w:rsid w:val="6F741025"/>
    <w:rsid w:val="6FB32CC1"/>
    <w:rsid w:val="6FD00D95"/>
    <w:rsid w:val="6FD13949"/>
    <w:rsid w:val="70064370"/>
    <w:rsid w:val="70243BF0"/>
    <w:rsid w:val="7034373E"/>
    <w:rsid w:val="70364F4E"/>
    <w:rsid w:val="70841E09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645903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6D022B"/>
    <w:rsid w:val="737430CD"/>
    <w:rsid w:val="73775037"/>
    <w:rsid w:val="738962A4"/>
    <w:rsid w:val="738F2067"/>
    <w:rsid w:val="73902029"/>
    <w:rsid w:val="73D039D1"/>
    <w:rsid w:val="73F4408F"/>
    <w:rsid w:val="744A6D42"/>
    <w:rsid w:val="744E3459"/>
    <w:rsid w:val="74603631"/>
    <w:rsid w:val="746E02C9"/>
    <w:rsid w:val="749D4429"/>
    <w:rsid w:val="74B03897"/>
    <w:rsid w:val="7511377B"/>
    <w:rsid w:val="7522527F"/>
    <w:rsid w:val="75263147"/>
    <w:rsid w:val="75351F46"/>
    <w:rsid w:val="753843C8"/>
    <w:rsid w:val="75476AF3"/>
    <w:rsid w:val="754E21E1"/>
    <w:rsid w:val="75503DFB"/>
    <w:rsid w:val="75595487"/>
    <w:rsid w:val="756A0A7B"/>
    <w:rsid w:val="756A799C"/>
    <w:rsid w:val="757705F5"/>
    <w:rsid w:val="75AF5DA5"/>
    <w:rsid w:val="75C32B1D"/>
    <w:rsid w:val="75D02959"/>
    <w:rsid w:val="75D50108"/>
    <w:rsid w:val="75FD3702"/>
    <w:rsid w:val="75FF5BE5"/>
    <w:rsid w:val="760C50BC"/>
    <w:rsid w:val="76103524"/>
    <w:rsid w:val="763277F3"/>
    <w:rsid w:val="763948C1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7CD2AAB"/>
    <w:rsid w:val="781534EF"/>
    <w:rsid w:val="782728EA"/>
    <w:rsid w:val="78330B69"/>
    <w:rsid w:val="78581A34"/>
    <w:rsid w:val="78634A70"/>
    <w:rsid w:val="788B62AE"/>
    <w:rsid w:val="78AE3B78"/>
    <w:rsid w:val="78C0435E"/>
    <w:rsid w:val="78C137FF"/>
    <w:rsid w:val="78DD78F8"/>
    <w:rsid w:val="78F326A3"/>
    <w:rsid w:val="79073D44"/>
    <w:rsid w:val="790B50C3"/>
    <w:rsid w:val="793A4BB4"/>
    <w:rsid w:val="793B5B55"/>
    <w:rsid w:val="793D5FC5"/>
    <w:rsid w:val="7946083A"/>
    <w:rsid w:val="79884519"/>
    <w:rsid w:val="79D424EC"/>
    <w:rsid w:val="79D66965"/>
    <w:rsid w:val="79FF7FCE"/>
    <w:rsid w:val="7A0351A3"/>
    <w:rsid w:val="7A1F112F"/>
    <w:rsid w:val="7A204E9E"/>
    <w:rsid w:val="7A391B7B"/>
    <w:rsid w:val="7A557B98"/>
    <w:rsid w:val="7A613689"/>
    <w:rsid w:val="7A6C1CD4"/>
    <w:rsid w:val="7A8B0D35"/>
    <w:rsid w:val="7A8E5118"/>
    <w:rsid w:val="7AA75AE6"/>
    <w:rsid w:val="7AB93293"/>
    <w:rsid w:val="7ABF1998"/>
    <w:rsid w:val="7ACD2162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BFA2C95"/>
    <w:rsid w:val="7C185434"/>
    <w:rsid w:val="7C49569C"/>
    <w:rsid w:val="7C4E3189"/>
    <w:rsid w:val="7C6C7247"/>
    <w:rsid w:val="7C727EC0"/>
    <w:rsid w:val="7C853DEC"/>
    <w:rsid w:val="7CA9772F"/>
    <w:rsid w:val="7CB57786"/>
    <w:rsid w:val="7CC573C1"/>
    <w:rsid w:val="7CE63435"/>
    <w:rsid w:val="7CE63F9F"/>
    <w:rsid w:val="7D176573"/>
    <w:rsid w:val="7D210EBC"/>
    <w:rsid w:val="7D561594"/>
    <w:rsid w:val="7D570608"/>
    <w:rsid w:val="7D6D0F69"/>
    <w:rsid w:val="7D904516"/>
    <w:rsid w:val="7D9D02EB"/>
    <w:rsid w:val="7DD747D4"/>
    <w:rsid w:val="7DF36420"/>
    <w:rsid w:val="7E027EF6"/>
    <w:rsid w:val="7E101977"/>
    <w:rsid w:val="7E1A28DD"/>
    <w:rsid w:val="7E214055"/>
    <w:rsid w:val="7E4A26A1"/>
    <w:rsid w:val="7E8003D4"/>
    <w:rsid w:val="7E8C3464"/>
    <w:rsid w:val="7E9D7973"/>
    <w:rsid w:val="7EBB0F06"/>
    <w:rsid w:val="7EE84ADF"/>
    <w:rsid w:val="7F274BB0"/>
    <w:rsid w:val="7F326C85"/>
    <w:rsid w:val="7F4B4CAF"/>
    <w:rsid w:val="7F6C3C6A"/>
    <w:rsid w:val="7F78116F"/>
    <w:rsid w:val="7FA6083E"/>
    <w:rsid w:val="7FAE0E93"/>
    <w:rsid w:val="7FAF3C77"/>
    <w:rsid w:val="7FEC52E6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FollowedHyperlink"/>
    <w:basedOn w:val="16"/>
    <w:semiHidden/>
    <w:unhideWhenUsed/>
    <w:qFormat/>
    <w:uiPriority w:val="99"/>
    <w:rPr>
      <w:color w:val="4A6782"/>
      <w:u w:val="none"/>
    </w:rPr>
  </w:style>
  <w:style w:type="character" w:styleId="18">
    <w:name w:val="HTML Typewriter"/>
    <w:basedOn w:val="16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customStyle="1" w:styleId="21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List Paragraph"/>
    <w:basedOn w:val="1"/>
    <w:qFormat/>
    <w:uiPriority w:val="99"/>
    <w:pPr>
      <w:ind w:firstLine="420" w:firstLineChars="200"/>
    </w:pPr>
  </w:style>
  <w:style w:type="character" w:customStyle="1" w:styleId="33">
    <w:name w:val="sc161"/>
    <w:basedOn w:val="16"/>
    <w:qFormat/>
    <w:uiPriority w:val="0"/>
    <w:rPr>
      <w:color w:val="8000FF"/>
    </w:rPr>
  </w:style>
  <w:style w:type="character" w:customStyle="1" w:styleId="34">
    <w:name w:val="sc101"/>
    <w:basedOn w:val="16"/>
    <w:qFormat/>
    <w:uiPriority w:val="0"/>
    <w:rPr>
      <w:b/>
      <w:color w:val="000080"/>
    </w:rPr>
  </w:style>
  <w:style w:type="character" w:customStyle="1" w:styleId="35">
    <w:name w:val="sc41"/>
    <w:basedOn w:val="16"/>
    <w:qFormat/>
    <w:uiPriority w:val="0"/>
    <w:rPr>
      <w:color w:val="FF8000"/>
    </w:rPr>
  </w:style>
  <w:style w:type="character" w:customStyle="1" w:styleId="36">
    <w:name w:val="sc61"/>
    <w:basedOn w:val="16"/>
    <w:qFormat/>
    <w:uiPriority w:val="0"/>
    <w:rPr>
      <w:color w:val="808080"/>
    </w:rPr>
  </w:style>
  <w:style w:type="character" w:customStyle="1" w:styleId="37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38">
    <w:name w:val="tabletab"/>
    <w:basedOn w:val="16"/>
    <w:qFormat/>
    <w:uiPriority w:val="0"/>
  </w:style>
  <w:style w:type="character" w:customStyle="1" w:styleId="39">
    <w:name w:val="activetabletab"/>
    <w:basedOn w:val="16"/>
    <w:qFormat/>
    <w:uiPriority w:val="0"/>
  </w:style>
  <w:style w:type="character" w:customStyle="1" w:styleId="40">
    <w:name w:val="deprecationcomment"/>
    <w:basedOn w:val="16"/>
    <w:qFormat/>
    <w:uiPriority w:val="0"/>
  </w:style>
  <w:style w:type="character" w:customStyle="1" w:styleId="41">
    <w:name w:val="emphasizedphrase"/>
    <w:basedOn w:val="16"/>
    <w:qFormat/>
    <w:uiPriority w:val="0"/>
  </w:style>
  <w:style w:type="character" w:customStyle="1" w:styleId="42">
    <w:name w:val="interfacename2"/>
    <w:basedOn w:val="16"/>
    <w:qFormat/>
    <w:uiPriority w:val="0"/>
  </w:style>
  <w:style w:type="character" w:customStyle="1" w:styleId="43">
    <w:name w:val="membernamelink1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3244</Words>
  <Characters>5264</Characters>
  <Lines>2</Lines>
  <Paragraphs>1</Paragraphs>
  <TotalTime>231</TotalTime>
  <ScaleCrop>false</ScaleCrop>
  <LinksUpToDate>false</LinksUpToDate>
  <CharactersWithSpaces>5591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爱是恒久忍耐</cp:lastModifiedBy>
  <dcterms:modified xsi:type="dcterms:W3CDTF">2022-05-05T01:50:56Z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7EB6E10B6BE24116BA8EFD45240447DA</vt:lpwstr>
  </property>
</Properties>
</file>