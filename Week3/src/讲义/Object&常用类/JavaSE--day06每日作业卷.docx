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JavaSE--day0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  <w:lang w:val="en-US" w:eastAsia="zh-CN"/>
        </w:rPr>
        <w:t>6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【Object类】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请谈谈你对Object类的理解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请说出Object类在继承层次结构中的位置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 Object 类的特点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equals方法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请阐述你对equals方法的理解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请说出equals方法在Object类中的默认实现什么?.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请说出我们自定义类什么时候需要对equals方法进行重写.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请说出重写equals方法注意事项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toString方法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请阐述你对toString()的理解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请说出toString()方法在Object类默认返回的是什么?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请说出什么时候需要重写toString()方法?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在什么时候,会自动调用这个对象的toString()方法</w:t>
      </w:r>
    </w:p>
    <w:sectPr>
      <w:footerReference r:id="rId5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427C9"/>
    <w:multiLevelType w:val="singleLevel"/>
    <w:tmpl w:val="591427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A5E8A"/>
    <w:multiLevelType w:val="singleLevel"/>
    <w:tmpl w:val="591A5E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8E396E"/>
    <w:rsid w:val="009134BB"/>
    <w:rsid w:val="00927047"/>
    <w:rsid w:val="0096019F"/>
    <w:rsid w:val="009B7BE7"/>
    <w:rsid w:val="009D2C95"/>
    <w:rsid w:val="009E2BC4"/>
    <w:rsid w:val="009E3D11"/>
    <w:rsid w:val="00A56448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65685"/>
    <w:rsid w:val="00FB0256"/>
    <w:rsid w:val="00FB1ADD"/>
    <w:rsid w:val="011E6F7D"/>
    <w:rsid w:val="01363CAB"/>
    <w:rsid w:val="01416AB2"/>
    <w:rsid w:val="01576579"/>
    <w:rsid w:val="01685581"/>
    <w:rsid w:val="01A70836"/>
    <w:rsid w:val="01C20748"/>
    <w:rsid w:val="01CC6101"/>
    <w:rsid w:val="01DD16E8"/>
    <w:rsid w:val="01E834F7"/>
    <w:rsid w:val="020D3D7E"/>
    <w:rsid w:val="022E0738"/>
    <w:rsid w:val="02307D09"/>
    <w:rsid w:val="02733C28"/>
    <w:rsid w:val="02762E23"/>
    <w:rsid w:val="027F3068"/>
    <w:rsid w:val="02A666C3"/>
    <w:rsid w:val="02C052E1"/>
    <w:rsid w:val="0311265D"/>
    <w:rsid w:val="032B16E4"/>
    <w:rsid w:val="033F0D9C"/>
    <w:rsid w:val="034118F2"/>
    <w:rsid w:val="035E19EE"/>
    <w:rsid w:val="03890C15"/>
    <w:rsid w:val="03A63E65"/>
    <w:rsid w:val="03A95A14"/>
    <w:rsid w:val="03CE19AA"/>
    <w:rsid w:val="03E21279"/>
    <w:rsid w:val="041042A2"/>
    <w:rsid w:val="04806763"/>
    <w:rsid w:val="048215B1"/>
    <w:rsid w:val="048E26D2"/>
    <w:rsid w:val="04B6343C"/>
    <w:rsid w:val="04D567A0"/>
    <w:rsid w:val="04FC5598"/>
    <w:rsid w:val="04FF58B7"/>
    <w:rsid w:val="05027B7D"/>
    <w:rsid w:val="050C0388"/>
    <w:rsid w:val="050D3A9F"/>
    <w:rsid w:val="052E740F"/>
    <w:rsid w:val="05482F21"/>
    <w:rsid w:val="055E630F"/>
    <w:rsid w:val="057300D5"/>
    <w:rsid w:val="05862D97"/>
    <w:rsid w:val="05A94552"/>
    <w:rsid w:val="05C0674A"/>
    <w:rsid w:val="05C23C42"/>
    <w:rsid w:val="05E12574"/>
    <w:rsid w:val="06301A0E"/>
    <w:rsid w:val="064D73D7"/>
    <w:rsid w:val="065D081A"/>
    <w:rsid w:val="066B4E57"/>
    <w:rsid w:val="066E2161"/>
    <w:rsid w:val="0671797F"/>
    <w:rsid w:val="068B3A9D"/>
    <w:rsid w:val="069D44A3"/>
    <w:rsid w:val="070A2387"/>
    <w:rsid w:val="070A5E36"/>
    <w:rsid w:val="0719076C"/>
    <w:rsid w:val="0721418F"/>
    <w:rsid w:val="073211DF"/>
    <w:rsid w:val="07404534"/>
    <w:rsid w:val="0742206A"/>
    <w:rsid w:val="074754BC"/>
    <w:rsid w:val="07BE48C8"/>
    <w:rsid w:val="07F3738C"/>
    <w:rsid w:val="083A2BF6"/>
    <w:rsid w:val="08546B89"/>
    <w:rsid w:val="085E36B1"/>
    <w:rsid w:val="08EA2686"/>
    <w:rsid w:val="09024ADC"/>
    <w:rsid w:val="095E6FE1"/>
    <w:rsid w:val="09A96D32"/>
    <w:rsid w:val="09B141B7"/>
    <w:rsid w:val="09F7056A"/>
    <w:rsid w:val="09FA2B62"/>
    <w:rsid w:val="0A155BA7"/>
    <w:rsid w:val="0A3937F6"/>
    <w:rsid w:val="0A3C4748"/>
    <w:rsid w:val="0A4E2EC3"/>
    <w:rsid w:val="0A763832"/>
    <w:rsid w:val="0A8F4E2B"/>
    <w:rsid w:val="0A967754"/>
    <w:rsid w:val="0AD74CB2"/>
    <w:rsid w:val="0AE65D41"/>
    <w:rsid w:val="0B333FD1"/>
    <w:rsid w:val="0B540DA1"/>
    <w:rsid w:val="0BAA323D"/>
    <w:rsid w:val="0BF71D23"/>
    <w:rsid w:val="0BFF5876"/>
    <w:rsid w:val="0C0D5181"/>
    <w:rsid w:val="0C404C41"/>
    <w:rsid w:val="0C7C6EE5"/>
    <w:rsid w:val="0CA54458"/>
    <w:rsid w:val="0CF916E8"/>
    <w:rsid w:val="0D3B10C5"/>
    <w:rsid w:val="0D981B29"/>
    <w:rsid w:val="0D991A70"/>
    <w:rsid w:val="0DDE38B6"/>
    <w:rsid w:val="0DEE4F62"/>
    <w:rsid w:val="0DFE27FA"/>
    <w:rsid w:val="0E041D68"/>
    <w:rsid w:val="0E121EEC"/>
    <w:rsid w:val="0E207BEE"/>
    <w:rsid w:val="0E707C75"/>
    <w:rsid w:val="0E7D339F"/>
    <w:rsid w:val="0E7F0679"/>
    <w:rsid w:val="0E84146B"/>
    <w:rsid w:val="0E871CAB"/>
    <w:rsid w:val="0F424F7B"/>
    <w:rsid w:val="0F5B7EA9"/>
    <w:rsid w:val="0F8B715A"/>
    <w:rsid w:val="0F92772A"/>
    <w:rsid w:val="0F9A115C"/>
    <w:rsid w:val="0F9D0707"/>
    <w:rsid w:val="0FB30295"/>
    <w:rsid w:val="0FC72597"/>
    <w:rsid w:val="10280E5B"/>
    <w:rsid w:val="103919EA"/>
    <w:rsid w:val="104E6A9B"/>
    <w:rsid w:val="107B4216"/>
    <w:rsid w:val="10842B2B"/>
    <w:rsid w:val="110C3B81"/>
    <w:rsid w:val="110E688E"/>
    <w:rsid w:val="11613EFB"/>
    <w:rsid w:val="116160AF"/>
    <w:rsid w:val="11897089"/>
    <w:rsid w:val="11964C38"/>
    <w:rsid w:val="11B02B78"/>
    <w:rsid w:val="11E37729"/>
    <w:rsid w:val="11ED2ED9"/>
    <w:rsid w:val="125E4185"/>
    <w:rsid w:val="12762AA9"/>
    <w:rsid w:val="12C07E31"/>
    <w:rsid w:val="12E303D1"/>
    <w:rsid w:val="12E75015"/>
    <w:rsid w:val="130D3051"/>
    <w:rsid w:val="135F1146"/>
    <w:rsid w:val="13642348"/>
    <w:rsid w:val="13A22CE0"/>
    <w:rsid w:val="13B30386"/>
    <w:rsid w:val="13B37929"/>
    <w:rsid w:val="13D07526"/>
    <w:rsid w:val="14054914"/>
    <w:rsid w:val="14605AB1"/>
    <w:rsid w:val="1466754B"/>
    <w:rsid w:val="146E1F2D"/>
    <w:rsid w:val="146E5507"/>
    <w:rsid w:val="147258E3"/>
    <w:rsid w:val="14797BE1"/>
    <w:rsid w:val="149C2C92"/>
    <w:rsid w:val="14AC7F8D"/>
    <w:rsid w:val="14B60907"/>
    <w:rsid w:val="14B8055A"/>
    <w:rsid w:val="14CD4259"/>
    <w:rsid w:val="14D023C9"/>
    <w:rsid w:val="14D23005"/>
    <w:rsid w:val="14D31820"/>
    <w:rsid w:val="14E379A7"/>
    <w:rsid w:val="14F14BBC"/>
    <w:rsid w:val="155002B2"/>
    <w:rsid w:val="155E714E"/>
    <w:rsid w:val="1573352C"/>
    <w:rsid w:val="159E6939"/>
    <w:rsid w:val="15DA02AD"/>
    <w:rsid w:val="15DF7253"/>
    <w:rsid w:val="16052575"/>
    <w:rsid w:val="16315833"/>
    <w:rsid w:val="1635446F"/>
    <w:rsid w:val="165C1059"/>
    <w:rsid w:val="1668456F"/>
    <w:rsid w:val="169E21DB"/>
    <w:rsid w:val="16C75CFD"/>
    <w:rsid w:val="16D9156A"/>
    <w:rsid w:val="16EC2C2A"/>
    <w:rsid w:val="17287661"/>
    <w:rsid w:val="172E7556"/>
    <w:rsid w:val="177C72D0"/>
    <w:rsid w:val="17847CB4"/>
    <w:rsid w:val="179C06FB"/>
    <w:rsid w:val="17A70090"/>
    <w:rsid w:val="17D540DB"/>
    <w:rsid w:val="17D82E26"/>
    <w:rsid w:val="1816699B"/>
    <w:rsid w:val="18197C08"/>
    <w:rsid w:val="185A6C83"/>
    <w:rsid w:val="185E1BF5"/>
    <w:rsid w:val="18731335"/>
    <w:rsid w:val="18774907"/>
    <w:rsid w:val="18882110"/>
    <w:rsid w:val="18CF5684"/>
    <w:rsid w:val="18DC091D"/>
    <w:rsid w:val="18E60C9E"/>
    <w:rsid w:val="190017F2"/>
    <w:rsid w:val="19051045"/>
    <w:rsid w:val="190C6B8D"/>
    <w:rsid w:val="190D79E3"/>
    <w:rsid w:val="190E6132"/>
    <w:rsid w:val="19395A92"/>
    <w:rsid w:val="19D43F62"/>
    <w:rsid w:val="1A414170"/>
    <w:rsid w:val="1A5056F1"/>
    <w:rsid w:val="1A5B65BC"/>
    <w:rsid w:val="1A612E00"/>
    <w:rsid w:val="1A980757"/>
    <w:rsid w:val="1AC77245"/>
    <w:rsid w:val="1B125E37"/>
    <w:rsid w:val="1B18254E"/>
    <w:rsid w:val="1B2429B3"/>
    <w:rsid w:val="1B276569"/>
    <w:rsid w:val="1B2F6F2E"/>
    <w:rsid w:val="1B4F5A82"/>
    <w:rsid w:val="1B582482"/>
    <w:rsid w:val="1B6D096F"/>
    <w:rsid w:val="1B82000E"/>
    <w:rsid w:val="1B873521"/>
    <w:rsid w:val="1B8C2E6E"/>
    <w:rsid w:val="1BAA3EE2"/>
    <w:rsid w:val="1BF806B3"/>
    <w:rsid w:val="1C137FE3"/>
    <w:rsid w:val="1C3E416F"/>
    <w:rsid w:val="1C5C3CA5"/>
    <w:rsid w:val="1C6112EB"/>
    <w:rsid w:val="1C6116B2"/>
    <w:rsid w:val="1C96352D"/>
    <w:rsid w:val="1C986430"/>
    <w:rsid w:val="1CE24935"/>
    <w:rsid w:val="1CED6DD5"/>
    <w:rsid w:val="1D312F8B"/>
    <w:rsid w:val="1D3B01B9"/>
    <w:rsid w:val="1D566E47"/>
    <w:rsid w:val="1D7C19E1"/>
    <w:rsid w:val="1DCB44BE"/>
    <w:rsid w:val="1DD03368"/>
    <w:rsid w:val="1DEE29B5"/>
    <w:rsid w:val="1E112F2E"/>
    <w:rsid w:val="1E264BFD"/>
    <w:rsid w:val="1E576D67"/>
    <w:rsid w:val="1E5951DF"/>
    <w:rsid w:val="1E6930FC"/>
    <w:rsid w:val="1E6B6B64"/>
    <w:rsid w:val="1E8253DE"/>
    <w:rsid w:val="1EC52D30"/>
    <w:rsid w:val="1EDA68FE"/>
    <w:rsid w:val="1EF7161F"/>
    <w:rsid w:val="1EFA6704"/>
    <w:rsid w:val="1F0E40D5"/>
    <w:rsid w:val="1F3D6872"/>
    <w:rsid w:val="1F455602"/>
    <w:rsid w:val="1F87407D"/>
    <w:rsid w:val="1F8F26B8"/>
    <w:rsid w:val="1F950587"/>
    <w:rsid w:val="1FAC3B5A"/>
    <w:rsid w:val="1FDB4C40"/>
    <w:rsid w:val="1FE5399F"/>
    <w:rsid w:val="1FFF6940"/>
    <w:rsid w:val="20004AE4"/>
    <w:rsid w:val="20497911"/>
    <w:rsid w:val="205E52C4"/>
    <w:rsid w:val="206F16E1"/>
    <w:rsid w:val="20BA61CA"/>
    <w:rsid w:val="20C06395"/>
    <w:rsid w:val="20D87D7A"/>
    <w:rsid w:val="20EE5402"/>
    <w:rsid w:val="20F01717"/>
    <w:rsid w:val="20F0607F"/>
    <w:rsid w:val="20F94BBC"/>
    <w:rsid w:val="21015AB3"/>
    <w:rsid w:val="2117072C"/>
    <w:rsid w:val="21292C45"/>
    <w:rsid w:val="21A20A07"/>
    <w:rsid w:val="21AD3B98"/>
    <w:rsid w:val="21BF7F9C"/>
    <w:rsid w:val="21EF2411"/>
    <w:rsid w:val="223D51EE"/>
    <w:rsid w:val="224A1513"/>
    <w:rsid w:val="22567CED"/>
    <w:rsid w:val="225E1AC7"/>
    <w:rsid w:val="22C95795"/>
    <w:rsid w:val="22CD477C"/>
    <w:rsid w:val="22DC5305"/>
    <w:rsid w:val="23080984"/>
    <w:rsid w:val="230E7D65"/>
    <w:rsid w:val="2315777C"/>
    <w:rsid w:val="23302A1E"/>
    <w:rsid w:val="23500334"/>
    <w:rsid w:val="235734AD"/>
    <w:rsid w:val="23975CDE"/>
    <w:rsid w:val="23B80958"/>
    <w:rsid w:val="23C34B61"/>
    <w:rsid w:val="247C2447"/>
    <w:rsid w:val="24AD6B98"/>
    <w:rsid w:val="24B1678B"/>
    <w:rsid w:val="24BD2F5A"/>
    <w:rsid w:val="24EA4191"/>
    <w:rsid w:val="24FE7E91"/>
    <w:rsid w:val="251F64B5"/>
    <w:rsid w:val="256148CF"/>
    <w:rsid w:val="25852463"/>
    <w:rsid w:val="25884643"/>
    <w:rsid w:val="25A41416"/>
    <w:rsid w:val="25B44503"/>
    <w:rsid w:val="25BD57B7"/>
    <w:rsid w:val="26017B86"/>
    <w:rsid w:val="260F6643"/>
    <w:rsid w:val="266470E3"/>
    <w:rsid w:val="26703345"/>
    <w:rsid w:val="26726486"/>
    <w:rsid w:val="26862574"/>
    <w:rsid w:val="268847AD"/>
    <w:rsid w:val="26934A18"/>
    <w:rsid w:val="26D306A6"/>
    <w:rsid w:val="26D53EC7"/>
    <w:rsid w:val="271F28E9"/>
    <w:rsid w:val="273E53E7"/>
    <w:rsid w:val="27B10699"/>
    <w:rsid w:val="27BF38F3"/>
    <w:rsid w:val="2826401B"/>
    <w:rsid w:val="282F3D8C"/>
    <w:rsid w:val="285E6501"/>
    <w:rsid w:val="288E5B0E"/>
    <w:rsid w:val="289D150B"/>
    <w:rsid w:val="28AD407D"/>
    <w:rsid w:val="28C548C5"/>
    <w:rsid w:val="28DD3623"/>
    <w:rsid w:val="28F32538"/>
    <w:rsid w:val="29157A95"/>
    <w:rsid w:val="29560023"/>
    <w:rsid w:val="295847D8"/>
    <w:rsid w:val="297220D4"/>
    <w:rsid w:val="29AF4AF0"/>
    <w:rsid w:val="29B00BB8"/>
    <w:rsid w:val="29CF5682"/>
    <w:rsid w:val="2A393A60"/>
    <w:rsid w:val="2A582997"/>
    <w:rsid w:val="2A90407E"/>
    <w:rsid w:val="2A910EB5"/>
    <w:rsid w:val="2AE22F25"/>
    <w:rsid w:val="2AF10B58"/>
    <w:rsid w:val="2AF2680E"/>
    <w:rsid w:val="2B0E47FA"/>
    <w:rsid w:val="2B172980"/>
    <w:rsid w:val="2B523B1D"/>
    <w:rsid w:val="2B9357BC"/>
    <w:rsid w:val="2B9B3958"/>
    <w:rsid w:val="2BA2297D"/>
    <w:rsid w:val="2BCE0E34"/>
    <w:rsid w:val="2C14175C"/>
    <w:rsid w:val="2C5965AD"/>
    <w:rsid w:val="2C746EB0"/>
    <w:rsid w:val="2CF7297E"/>
    <w:rsid w:val="2CF93B51"/>
    <w:rsid w:val="2D1914C1"/>
    <w:rsid w:val="2D3547D5"/>
    <w:rsid w:val="2D414A97"/>
    <w:rsid w:val="2D4270C1"/>
    <w:rsid w:val="2D4C6F40"/>
    <w:rsid w:val="2DAA1F25"/>
    <w:rsid w:val="2DC85A03"/>
    <w:rsid w:val="2E8622B9"/>
    <w:rsid w:val="2E9F569A"/>
    <w:rsid w:val="2E9F6F73"/>
    <w:rsid w:val="2EC209C8"/>
    <w:rsid w:val="2F086F73"/>
    <w:rsid w:val="2F107B30"/>
    <w:rsid w:val="2F281077"/>
    <w:rsid w:val="2F63291E"/>
    <w:rsid w:val="2F9E21F8"/>
    <w:rsid w:val="2FAD334E"/>
    <w:rsid w:val="2FB02FD8"/>
    <w:rsid w:val="2FB451B6"/>
    <w:rsid w:val="2FD5567E"/>
    <w:rsid w:val="3001582F"/>
    <w:rsid w:val="30055199"/>
    <w:rsid w:val="301E2794"/>
    <w:rsid w:val="302A6D1F"/>
    <w:rsid w:val="30334A26"/>
    <w:rsid w:val="30A66593"/>
    <w:rsid w:val="311243AA"/>
    <w:rsid w:val="31786CAA"/>
    <w:rsid w:val="31B30EB5"/>
    <w:rsid w:val="321C52C5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4E3355"/>
    <w:rsid w:val="33731B2E"/>
    <w:rsid w:val="33970A6A"/>
    <w:rsid w:val="33CC7DED"/>
    <w:rsid w:val="33CE4B01"/>
    <w:rsid w:val="33E51E64"/>
    <w:rsid w:val="33F21F00"/>
    <w:rsid w:val="33F859B4"/>
    <w:rsid w:val="340E386E"/>
    <w:rsid w:val="341D3248"/>
    <w:rsid w:val="342639AA"/>
    <w:rsid w:val="343A6CB6"/>
    <w:rsid w:val="3468664D"/>
    <w:rsid w:val="349C03AA"/>
    <w:rsid w:val="34B32C51"/>
    <w:rsid w:val="359F66C3"/>
    <w:rsid w:val="35B511F5"/>
    <w:rsid w:val="35C1554B"/>
    <w:rsid w:val="36053817"/>
    <w:rsid w:val="36224A7B"/>
    <w:rsid w:val="36297A5E"/>
    <w:rsid w:val="36357F4D"/>
    <w:rsid w:val="36DC5935"/>
    <w:rsid w:val="373F0B0F"/>
    <w:rsid w:val="37536AED"/>
    <w:rsid w:val="375A5184"/>
    <w:rsid w:val="375B587D"/>
    <w:rsid w:val="37A8744F"/>
    <w:rsid w:val="37CC5678"/>
    <w:rsid w:val="37D02EBE"/>
    <w:rsid w:val="37DB34DC"/>
    <w:rsid w:val="37EE40BE"/>
    <w:rsid w:val="37F14A25"/>
    <w:rsid w:val="37F403F2"/>
    <w:rsid w:val="385F4EAF"/>
    <w:rsid w:val="387451CA"/>
    <w:rsid w:val="3884602D"/>
    <w:rsid w:val="38AF6545"/>
    <w:rsid w:val="38E8512A"/>
    <w:rsid w:val="391578C4"/>
    <w:rsid w:val="39215C2D"/>
    <w:rsid w:val="394E5DE2"/>
    <w:rsid w:val="398B5A81"/>
    <w:rsid w:val="39E831BF"/>
    <w:rsid w:val="3A103A90"/>
    <w:rsid w:val="3A163852"/>
    <w:rsid w:val="3A2A66EA"/>
    <w:rsid w:val="3A2B3345"/>
    <w:rsid w:val="3A892D0F"/>
    <w:rsid w:val="3AB57492"/>
    <w:rsid w:val="3ABF525C"/>
    <w:rsid w:val="3AC82CDB"/>
    <w:rsid w:val="3ACC59A5"/>
    <w:rsid w:val="3B153F0E"/>
    <w:rsid w:val="3B240AC9"/>
    <w:rsid w:val="3B276892"/>
    <w:rsid w:val="3B4222D6"/>
    <w:rsid w:val="3B713609"/>
    <w:rsid w:val="3B784165"/>
    <w:rsid w:val="3BBF4CFD"/>
    <w:rsid w:val="3C2D4B4A"/>
    <w:rsid w:val="3C626F00"/>
    <w:rsid w:val="3CAD485F"/>
    <w:rsid w:val="3CC303C8"/>
    <w:rsid w:val="3CC47551"/>
    <w:rsid w:val="3CC572A4"/>
    <w:rsid w:val="3CE92666"/>
    <w:rsid w:val="3CFA745F"/>
    <w:rsid w:val="3D240442"/>
    <w:rsid w:val="3D25759E"/>
    <w:rsid w:val="3D291C7B"/>
    <w:rsid w:val="3D3E3B60"/>
    <w:rsid w:val="3D5F1DF3"/>
    <w:rsid w:val="3D631E00"/>
    <w:rsid w:val="3D6768FA"/>
    <w:rsid w:val="3D7D3D18"/>
    <w:rsid w:val="3D9C686D"/>
    <w:rsid w:val="3DB068C3"/>
    <w:rsid w:val="3DB65FC9"/>
    <w:rsid w:val="3DDC52C4"/>
    <w:rsid w:val="3DE06DBA"/>
    <w:rsid w:val="3DE12636"/>
    <w:rsid w:val="3E2007C5"/>
    <w:rsid w:val="3E2F0C15"/>
    <w:rsid w:val="3E37214B"/>
    <w:rsid w:val="3E4B4A95"/>
    <w:rsid w:val="3E551D36"/>
    <w:rsid w:val="3E5C608B"/>
    <w:rsid w:val="3E7209E7"/>
    <w:rsid w:val="3E821CDC"/>
    <w:rsid w:val="3E833A18"/>
    <w:rsid w:val="3EC13AEE"/>
    <w:rsid w:val="3F134DEA"/>
    <w:rsid w:val="3F1B68E2"/>
    <w:rsid w:val="3F1F3374"/>
    <w:rsid w:val="3F9C104B"/>
    <w:rsid w:val="3FA5615B"/>
    <w:rsid w:val="3FAB2B20"/>
    <w:rsid w:val="401E1E72"/>
    <w:rsid w:val="402B7965"/>
    <w:rsid w:val="402E67D7"/>
    <w:rsid w:val="40354DA6"/>
    <w:rsid w:val="404D6388"/>
    <w:rsid w:val="40545605"/>
    <w:rsid w:val="405B1693"/>
    <w:rsid w:val="406A4E54"/>
    <w:rsid w:val="40FC280A"/>
    <w:rsid w:val="41003068"/>
    <w:rsid w:val="411B4149"/>
    <w:rsid w:val="411F3560"/>
    <w:rsid w:val="413553B0"/>
    <w:rsid w:val="414259E8"/>
    <w:rsid w:val="41426A05"/>
    <w:rsid w:val="41661C50"/>
    <w:rsid w:val="41820938"/>
    <w:rsid w:val="41855C69"/>
    <w:rsid w:val="418C126D"/>
    <w:rsid w:val="41B94C43"/>
    <w:rsid w:val="41CE6C6C"/>
    <w:rsid w:val="41E544B6"/>
    <w:rsid w:val="421156D5"/>
    <w:rsid w:val="422F7531"/>
    <w:rsid w:val="42C2109E"/>
    <w:rsid w:val="432A4698"/>
    <w:rsid w:val="436B4486"/>
    <w:rsid w:val="436C039D"/>
    <w:rsid w:val="43733CE0"/>
    <w:rsid w:val="43AD2A6A"/>
    <w:rsid w:val="43E84FD0"/>
    <w:rsid w:val="43EA7964"/>
    <w:rsid w:val="44244DE2"/>
    <w:rsid w:val="442F56D7"/>
    <w:rsid w:val="44313D49"/>
    <w:rsid w:val="445A6D60"/>
    <w:rsid w:val="44741202"/>
    <w:rsid w:val="44A22740"/>
    <w:rsid w:val="44B6364D"/>
    <w:rsid w:val="450C3CCC"/>
    <w:rsid w:val="45212DF2"/>
    <w:rsid w:val="452505BA"/>
    <w:rsid w:val="452A656F"/>
    <w:rsid w:val="453C5429"/>
    <w:rsid w:val="454A3CBF"/>
    <w:rsid w:val="456F535D"/>
    <w:rsid w:val="45720087"/>
    <w:rsid w:val="45895DAA"/>
    <w:rsid w:val="4595570E"/>
    <w:rsid w:val="45B11082"/>
    <w:rsid w:val="45F5766B"/>
    <w:rsid w:val="462E5FDA"/>
    <w:rsid w:val="46C23EB0"/>
    <w:rsid w:val="47294C76"/>
    <w:rsid w:val="473700D3"/>
    <w:rsid w:val="47524F61"/>
    <w:rsid w:val="4776296A"/>
    <w:rsid w:val="47AD16E9"/>
    <w:rsid w:val="47D31A81"/>
    <w:rsid w:val="47F045BC"/>
    <w:rsid w:val="481549FC"/>
    <w:rsid w:val="48BE016E"/>
    <w:rsid w:val="48C513BD"/>
    <w:rsid w:val="48D564C1"/>
    <w:rsid w:val="490B44C2"/>
    <w:rsid w:val="49151638"/>
    <w:rsid w:val="492344A9"/>
    <w:rsid w:val="492E73FE"/>
    <w:rsid w:val="4945225C"/>
    <w:rsid w:val="495C7888"/>
    <w:rsid w:val="497B6850"/>
    <w:rsid w:val="4982397C"/>
    <w:rsid w:val="4983409F"/>
    <w:rsid w:val="499F6413"/>
    <w:rsid w:val="49B35715"/>
    <w:rsid w:val="49B96ED6"/>
    <w:rsid w:val="49CE5FD7"/>
    <w:rsid w:val="49D459B1"/>
    <w:rsid w:val="49ED5264"/>
    <w:rsid w:val="4A454BAA"/>
    <w:rsid w:val="4A501B8E"/>
    <w:rsid w:val="4A6B00D7"/>
    <w:rsid w:val="4A816415"/>
    <w:rsid w:val="4A972690"/>
    <w:rsid w:val="4AEB0419"/>
    <w:rsid w:val="4B046C3A"/>
    <w:rsid w:val="4B7B7663"/>
    <w:rsid w:val="4B850903"/>
    <w:rsid w:val="4B864BFB"/>
    <w:rsid w:val="4BB25018"/>
    <w:rsid w:val="4BCE63B0"/>
    <w:rsid w:val="4BD91928"/>
    <w:rsid w:val="4BE128CC"/>
    <w:rsid w:val="4BFA4EEB"/>
    <w:rsid w:val="4C02510B"/>
    <w:rsid w:val="4C045676"/>
    <w:rsid w:val="4C106F0B"/>
    <w:rsid w:val="4C2213F8"/>
    <w:rsid w:val="4C2D12A1"/>
    <w:rsid w:val="4C576674"/>
    <w:rsid w:val="4C66672D"/>
    <w:rsid w:val="4C8E375A"/>
    <w:rsid w:val="4C95647A"/>
    <w:rsid w:val="4CA06AA5"/>
    <w:rsid w:val="4CC36D7E"/>
    <w:rsid w:val="4CE5580A"/>
    <w:rsid w:val="4CF15B21"/>
    <w:rsid w:val="4CF31D41"/>
    <w:rsid w:val="4CF905D7"/>
    <w:rsid w:val="4D1930CC"/>
    <w:rsid w:val="4D1F414D"/>
    <w:rsid w:val="4D21605F"/>
    <w:rsid w:val="4D267AA5"/>
    <w:rsid w:val="4D2C7473"/>
    <w:rsid w:val="4D2F3960"/>
    <w:rsid w:val="4D892EDC"/>
    <w:rsid w:val="4DC301C2"/>
    <w:rsid w:val="4DFF0E14"/>
    <w:rsid w:val="4E20670F"/>
    <w:rsid w:val="4E833C31"/>
    <w:rsid w:val="4E8A51F6"/>
    <w:rsid w:val="4E8C7450"/>
    <w:rsid w:val="4EB11C14"/>
    <w:rsid w:val="4EB27B3C"/>
    <w:rsid w:val="4ECC7C04"/>
    <w:rsid w:val="4F08227E"/>
    <w:rsid w:val="4F1709E1"/>
    <w:rsid w:val="4F1A33F3"/>
    <w:rsid w:val="4F26778B"/>
    <w:rsid w:val="4F530ACE"/>
    <w:rsid w:val="4F7D1AFE"/>
    <w:rsid w:val="4F89307F"/>
    <w:rsid w:val="4F940842"/>
    <w:rsid w:val="4F9A0FA4"/>
    <w:rsid w:val="4FF80E12"/>
    <w:rsid w:val="50530812"/>
    <w:rsid w:val="506624CA"/>
    <w:rsid w:val="5073394C"/>
    <w:rsid w:val="50933C50"/>
    <w:rsid w:val="50B23264"/>
    <w:rsid w:val="50C624B0"/>
    <w:rsid w:val="50F154FC"/>
    <w:rsid w:val="51093FAF"/>
    <w:rsid w:val="513D7A17"/>
    <w:rsid w:val="51A57C86"/>
    <w:rsid w:val="51AE1386"/>
    <w:rsid w:val="51BA33A5"/>
    <w:rsid w:val="52070030"/>
    <w:rsid w:val="5218714B"/>
    <w:rsid w:val="52581624"/>
    <w:rsid w:val="52674023"/>
    <w:rsid w:val="527354AE"/>
    <w:rsid w:val="528B563C"/>
    <w:rsid w:val="52977801"/>
    <w:rsid w:val="529B419F"/>
    <w:rsid w:val="52BD7189"/>
    <w:rsid w:val="52F6551C"/>
    <w:rsid w:val="53412878"/>
    <w:rsid w:val="534B340B"/>
    <w:rsid w:val="534D124A"/>
    <w:rsid w:val="534F0D98"/>
    <w:rsid w:val="535873BB"/>
    <w:rsid w:val="5366363A"/>
    <w:rsid w:val="53BE1C2C"/>
    <w:rsid w:val="53E850EA"/>
    <w:rsid w:val="540B2EED"/>
    <w:rsid w:val="541F6D23"/>
    <w:rsid w:val="5481194A"/>
    <w:rsid w:val="5496483C"/>
    <w:rsid w:val="54BC5E8C"/>
    <w:rsid w:val="54D2173E"/>
    <w:rsid w:val="54D552E4"/>
    <w:rsid w:val="54F17FAE"/>
    <w:rsid w:val="54F85EE2"/>
    <w:rsid w:val="55044BA6"/>
    <w:rsid w:val="554114F4"/>
    <w:rsid w:val="558871D1"/>
    <w:rsid w:val="55901287"/>
    <w:rsid w:val="55903395"/>
    <w:rsid w:val="55942D60"/>
    <w:rsid w:val="55AC337C"/>
    <w:rsid w:val="560A168C"/>
    <w:rsid w:val="563C5A53"/>
    <w:rsid w:val="56481394"/>
    <w:rsid w:val="56563C2F"/>
    <w:rsid w:val="567151D1"/>
    <w:rsid w:val="56944E1A"/>
    <w:rsid w:val="56B85B04"/>
    <w:rsid w:val="56CF09AE"/>
    <w:rsid w:val="56DD162D"/>
    <w:rsid w:val="56F3351B"/>
    <w:rsid w:val="56FB238C"/>
    <w:rsid w:val="572A6B61"/>
    <w:rsid w:val="573A412F"/>
    <w:rsid w:val="573A616F"/>
    <w:rsid w:val="57497354"/>
    <w:rsid w:val="57657232"/>
    <w:rsid w:val="57941863"/>
    <w:rsid w:val="57B4680C"/>
    <w:rsid w:val="57F27E90"/>
    <w:rsid w:val="57F311C3"/>
    <w:rsid w:val="58245315"/>
    <w:rsid w:val="58351CF7"/>
    <w:rsid w:val="58393B46"/>
    <w:rsid w:val="58515861"/>
    <w:rsid w:val="58626F75"/>
    <w:rsid w:val="58636EC0"/>
    <w:rsid w:val="58C534FF"/>
    <w:rsid w:val="58F536AB"/>
    <w:rsid w:val="59106711"/>
    <w:rsid w:val="594353CC"/>
    <w:rsid w:val="594D60D0"/>
    <w:rsid w:val="595150E4"/>
    <w:rsid w:val="59706742"/>
    <w:rsid w:val="59A5454D"/>
    <w:rsid w:val="59D92351"/>
    <w:rsid w:val="5A30541D"/>
    <w:rsid w:val="5A4D34B3"/>
    <w:rsid w:val="5AA456C2"/>
    <w:rsid w:val="5ACA235E"/>
    <w:rsid w:val="5ADE6075"/>
    <w:rsid w:val="5B1336B2"/>
    <w:rsid w:val="5B1D4C97"/>
    <w:rsid w:val="5B2A6AA8"/>
    <w:rsid w:val="5B696862"/>
    <w:rsid w:val="5BAE6B16"/>
    <w:rsid w:val="5BC926AB"/>
    <w:rsid w:val="5BD908CA"/>
    <w:rsid w:val="5BEC52C2"/>
    <w:rsid w:val="5C665580"/>
    <w:rsid w:val="5C7301F9"/>
    <w:rsid w:val="5C843D1C"/>
    <w:rsid w:val="5C9154DC"/>
    <w:rsid w:val="5C9836A6"/>
    <w:rsid w:val="5CB428F6"/>
    <w:rsid w:val="5CBC0B2F"/>
    <w:rsid w:val="5CFF7671"/>
    <w:rsid w:val="5D014CD0"/>
    <w:rsid w:val="5D124266"/>
    <w:rsid w:val="5D16023D"/>
    <w:rsid w:val="5D1914A7"/>
    <w:rsid w:val="5D1F5385"/>
    <w:rsid w:val="5DB2773F"/>
    <w:rsid w:val="5E1237B0"/>
    <w:rsid w:val="5E21776D"/>
    <w:rsid w:val="5E4F25FE"/>
    <w:rsid w:val="5E6D4E64"/>
    <w:rsid w:val="5E787E6D"/>
    <w:rsid w:val="5E866691"/>
    <w:rsid w:val="5EAD5776"/>
    <w:rsid w:val="5EE05693"/>
    <w:rsid w:val="5EEF7C52"/>
    <w:rsid w:val="5F0F3C70"/>
    <w:rsid w:val="5F37772B"/>
    <w:rsid w:val="5F3B2446"/>
    <w:rsid w:val="5F756DD3"/>
    <w:rsid w:val="5F83679F"/>
    <w:rsid w:val="5F854718"/>
    <w:rsid w:val="5F913BE0"/>
    <w:rsid w:val="5FAE38AB"/>
    <w:rsid w:val="5FD53FC8"/>
    <w:rsid w:val="5FE8782E"/>
    <w:rsid w:val="5FF24055"/>
    <w:rsid w:val="602D589D"/>
    <w:rsid w:val="606E793A"/>
    <w:rsid w:val="610E7B33"/>
    <w:rsid w:val="611374CB"/>
    <w:rsid w:val="61351D18"/>
    <w:rsid w:val="6179680B"/>
    <w:rsid w:val="617D7F40"/>
    <w:rsid w:val="61862356"/>
    <w:rsid w:val="61A17FB0"/>
    <w:rsid w:val="61BF4FFC"/>
    <w:rsid w:val="61CE6B8F"/>
    <w:rsid w:val="61F96779"/>
    <w:rsid w:val="62037937"/>
    <w:rsid w:val="621508A0"/>
    <w:rsid w:val="6265767D"/>
    <w:rsid w:val="629E27A9"/>
    <w:rsid w:val="62A610C1"/>
    <w:rsid w:val="62AA0499"/>
    <w:rsid w:val="62D43F10"/>
    <w:rsid w:val="62E44812"/>
    <w:rsid w:val="62E81F31"/>
    <w:rsid w:val="63061D88"/>
    <w:rsid w:val="635E64DC"/>
    <w:rsid w:val="63C56490"/>
    <w:rsid w:val="643C41E2"/>
    <w:rsid w:val="644454C9"/>
    <w:rsid w:val="646D2C88"/>
    <w:rsid w:val="647943DB"/>
    <w:rsid w:val="64801163"/>
    <w:rsid w:val="64806F28"/>
    <w:rsid w:val="64A42B94"/>
    <w:rsid w:val="64AE5E41"/>
    <w:rsid w:val="64B57C94"/>
    <w:rsid w:val="651622FF"/>
    <w:rsid w:val="65360136"/>
    <w:rsid w:val="6560770B"/>
    <w:rsid w:val="659C7F57"/>
    <w:rsid w:val="65AB2674"/>
    <w:rsid w:val="65BB7F87"/>
    <w:rsid w:val="65DB29FD"/>
    <w:rsid w:val="6662523B"/>
    <w:rsid w:val="66A821F3"/>
    <w:rsid w:val="66AC0896"/>
    <w:rsid w:val="67183A90"/>
    <w:rsid w:val="672F2F6B"/>
    <w:rsid w:val="673459C2"/>
    <w:rsid w:val="6755461F"/>
    <w:rsid w:val="677B4FB7"/>
    <w:rsid w:val="678706C9"/>
    <w:rsid w:val="67B66D46"/>
    <w:rsid w:val="67CD372A"/>
    <w:rsid w:val="67D46449"/>
    <w:rsid w:val="67D60E56"/>
    <w:rsid w:val="682E6990"/>
    <w:rsid w:val="68385645"/>
    <w:rsid w:val="68411282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6308A3"/>
    <w:rsid w:val="69A62733"/>
    <w:rsid w:val="69C07B45"/>
    <w:rsid w:val="69C13C38"/>
    <w:rsid w:val="69F7128D"/>
    <w:rsid w:val="6A042518"/>
    <w:rsid w:val="6A1B341D"/>
    <w:rsid w:val="6A281E05"/>
    <w:rsid w:val="6A3477CD"/>
    <w:rsid w:val="6A373ADE"/>
    <w:rsid w:val="6A550DE4"/>
    <w:rsid w:val="6AD25DA3"/>
    <w:rsid w:val="6AE05D1B"/>
    <w:rsid w:val="6AE82346"/>
    <w:rsid w:val="6B0079F7"/>
    <w:rsid w:val="6B2B740F"/>
    <w:rsid w:val="6B3008EF"/>
    <w:rsid w:val="6B3D3DD5"/>
    <w:rsid w:val="6BAF534D"/>
    <w:rsid w:val="6BC77725"/>
    <w:rsid w:val="6C0925B8"/>
    <w:rsid w:val="6C277834"/>
    <w:rsid w:val="6C3633B7"/>
    <w:rsid w:val="6C4A119C"/>
    <w:rsid w:val="6C4F2726"/>
    <w:rsid w:val="6C737306"/>
    <w:rsid w:val="6C787E2A"/>
    <w:rsid w:val="6C800D15"/>
    <w:rsid w:val="6CB10379"/>
    <w:rsid w:val="6CC500F1"/>
    <w:rsid w:val="6CCA01FD"/>
    <w:rsid w:val="6CE9507C"/>
    <w:rsid w:val="6D090639"/>
    <w:rsid w:val="6D1676F2"/>
    <w:rsid w:val="6D437983"/>
    <w:rsid w:val="6D4937B7"/>
    <w:rsid w:val="6D7A679E"/>
    <w:rsid w:val="6DED2280"/>
    <w:rsid w:val="6E8A0009"/>
    <w:rsid w:val="6EB8205B"/>
    <w:rsid w:val="6EBA1461"/>
    <w:rsid w:val="6EC913D0"/>
    <w:rsid w:val="6ECB0DFA"/>
    <w:rsid w:val="6EDD0407"/>
    <w:rsid w:val="6EFE1A21"/>
    <w:rsid w:val="6F111E9B"/>
    <w:rsid w:val="6F2E6D48"/>
    <w:rsid w:val="6F5F66D0"/>
    <w:rsid w:val="6F685F91"/>
    <w:rsid w:val="6F741025"/>
    <w:rsid w:val="6FB32CC1"/>
    <w:rsid w:val="6FD00D95"/>
    <w:rsid w:val="70064370"/>
    <w:rsid w:val="70243BF0"/>
    <w:rsid w:val="7034373E"/>
    <w:rsid w:val="70364F4E"/>
    <w:rsid w:val="70A219DC"/>
    <w:rsid w:val="70A90123"/>
    <w:rsid w:val="70BD591B"/>
    <w:rsid w:val="70ED2089"/>
    <w:rsid w:val="70F40165"/>
    <w:rsid w:val="70F5078B"/>
    <w:rsid w:val="71172167"/>
    <w:rsid w:val="71391654"/>
    <w:rsid w:val="714856C9"/>
    <w:rsid w:val="714B4468"/>
    <w:rsid w:val="717226AE"/>
    <w:rsid w:val="71C47A94"/>
    <w:rsid w:val="71CC484F"/>
    <w:rsid w:val="71E262F9"/>
    <w:rsid w:val="72450A69"/>
    <w:rsid w:val="72483251"/>
    <w:rsid w:val="72533B5B"/>
    <w:rsid w:val="72593506"/>
    <w:rsid w:val="72B66695"/>
    <w:rsid w:val="72C460EF"/>
    <w:rsid w:val="72FB4C9F"/>
    <w:rsid w:val="7309120B"/>
    <w:rsid w:val="730D33B4"/>
    <w:rsid w:val="73401868"/>
    <w:rsid w:val="734746E1"/>
    <w:rsid w:val="7366696B"/>
    <w:rsid w:val="737430CD"/>
    <w:rsid w:val="73775037"/>
    <w:rsid w:val="738962A4"/>
    <w:rsid w:val="73902029"/>
    <w:rsid w:val="73D039D1"/>
    <w:rsid w:val="744A6D42"/>
    <w:rsid w:val="744E3459"/>
    <w:rsid w:val="746E02C9"/>
    <w:rsid w:val="749D4429"/>
    <w:rsid w:val="74B03897"/>
    <w:rsid w:val="7511377B"/>
    <w:rsid w:val="7522527F"/>
    <w:rsid w:val="75351F46"/>
    <w:rsid w:val="753843C8"/>
    <w:rsid w:val="75476AF3"/>
    <w:rsid w:val="754E21E1"/>
    <w:rsid w:val="75595487"/>
    <w:rsid w:val="756A0A7B"/>
    <w:rsid w:val="757705F5"/>
    <w:rsid w:val="75D02959"/>
    <w:rsid w:val="75D50108"/>
    <w:rsid w:val="75FD3702"/>
    <w:rsid w:val="75FF5BE5"/>
    <w:rsid w:val="760C50BC"/>
    <w:rsid w:val="76103524"/>
    <w:rsid w:val="763277F3"/>
    <w:rsid w:val="763D5EAB"/>
    <w:rsid w:val="76487A85"/>
    <w:rsid w:val="764B6B71"/>
    <w:rsid w:val="765937DD"/>
    <w:rsid w:val="76594503"/>
    <w:rsid w:val="765A255F"/>
    <w:rsid w:val="7666719D"/>
    <w:rsid w:val="768D0E5F"/>
    <w:rsid w:val="76A5749C"/>
    <w:rsid w:val="76B71812"/>
    <w:rsid w:val="76CE65FB"/>
    <w:rsid w:val="76F30FFB"/>
    <w:rsid w:val="781534EF"/>
    <w:rsid w:val="78634A70"/>
    <w:rsid w:val="78AE3B78"/>
    <w:rsid w:val="78C0435E"/>
    <w:rsid w:val="78C137FF"/>
    <w:rsid w:val="79073D44"/>
    <w:rsid w:val="790B50C3"/>
    <w:rsid w:val="793B5B55"/>
    <w:rsid w:val="793D5FC5"/>
    <w:rsid w:val="7946083A"/>
    <w:rsid w:val="79D424EC"/>
    <w:rsid w:val="79FF7FCE"/>
    <w:rsid w:val="7A0351A3"/>
    <w:rsid w:val="7A1F112F"/>
    <w:rsid w:val="7A204E9E"/>
    <w:rsid w:val="7A391B7B"/>
    <w:rsid w:val="7A557B98"/>
    <w:rsid w:val="7A6C1CD4"/>
    <w:rsid w:val="7A8B0D35"/>
    <w:rsid w:val="7A8E5118"/>
    <w:rsid w:val="7AA75AE6"/>
    <w:rsid w:val="7AA84DCE"/>
    <w:rsid w:val="7ABF1998"/>
    <w:rsid w:val="7AF84F35"/>
    <w:rsid w:val="7B4440D2"/>
    <w:rsid w:val="7B4A54DC"/>
    <w:rsid w:val="7B56089B"/>
    <w:rsid w:val="7B755BD4"/>
    <w:rsid w:val="7B777A51"/>
    <w:rsid w:val="7B7A6744"/>
    <w:rsid w:val="7B8E6BEC"/>
    <w:rsid w:val="7B95126E"/>
    <w:rsid w:val="7BBD4386"/>
    <w:rsid w:val="7C185434"/>
    <w:rsid w:val="7C4E3189"/>
    <w:rsid w:val="7C727EC0"/>
    <w:rsid w:val="7C853DEC"/>
    <w:rsid w:val="7CA9772F"/>
    <w:rsid w:val="7CE63435"/>
    <w:rsid w:val="7CE63F9F"/>
    <w:rsid w:val="7D176573"/>
    <w:rsid w:val="7D210EBC"/>
    <w:rsid w:val="7D561594"/>
    <w:rsid w:val="7D570608"/>
    <w:rsid w:val="7D904516"/>
    <w:rsid w:val="7D9D02EB"/>
    <w:rsid w:val="7E1A28DD"/>
    <w:rsid w:val="7E9D7973"/>
    <w:rsid w:val="7EBB0F06"/>
    <w:rsid w:val="7F274BB0"/>
    <w:rsid w:val="7F326C85"/>
    <w:rsid w:val="7F6C3C6A"/>
    <w:rsid w:val="7F78116F"/>
    <w:rsid w:val="7FFD3BCA"/>
    <w:rsid w:val="7F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6"/>
    <w:qFormat/>
    <w:uiPriority w:val="0"/>
    <w:rPr>
      <w:color w:val="8000FF"/>
    </w:rPr>
  </w:style>
  <w:style w:type="character" w:customStyle="1" w:styleId="31">
    <w:name w:val="sc101"/>
    <w:basedOn w:val="16"/>
    <w:qFormat/>
    <w:uiPriority w:val="0"/>
    <w:rPr>
      <w:b/>
      <w:color w:val="000080"/>
    </w:rPr>
  </w:style>
  <w:style w:type="character" w:customStyle="1" w:styleId="32">
    <w:name w:val="sc41"/>
    <w:basedOn w:val="16"/>
    <w:qFormat/>
    <w:uiPriority w:val="0"/>
    <w:rPr>
      <w:color w:val="FF8000"/>
    </w:rPr>
  </w:style>
  <w:style w:type="character" w:customStyle="1" w:styleId="33">
    <w:name w:val="sc61"/>
    <w:basedOn w:val="16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TotalTime>1</TotalTime>
  <ScaleCrop>false</ScaleCrop>
  <LinksUpToDate>false</LinksUpToDate>
  <CharactersWithSpaces>298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zts</cp:lastModifiedBy>
  <dcterms:modified xsi:type="dcterms:W3CDTF">2020-11-01T14:44:31Z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